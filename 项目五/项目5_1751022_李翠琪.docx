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0BD2B9F" w14:textId="77777777" w:rsidR="00B138A1" w:rsidRPr="001E4DF9" w:rsidRDefault="00B138A1" w:rsidP="001D0743">
      <w:pPr>
        <w:rPr>
          <w:lang w:eastAsia="zh-CN"/>
        </w:rPr>
      </w:pPr>
    </w:p>
    <w:p w14:paraId="6333AE39" w14:textId="36B04781" w:rsidR="00225035" w:rsidRPr="0093338F" w:rsidRDefault="00225035" w:rsidP="00225035">
      <w:pPr>
        <w:pStyle w:val="aff8"/>
        <w:ind w:left="722" w:firstLineChars="308" w:firstLine="2218"/>
        <w:jc w:val="both"/>
        <w:rPr>
          <w:rFonts w:ascii="华文新魏" w:eastAsia="华文新魏"/>
          <w:sz w:val="72"/>
          <w:szCs w:val="72"/>
          <w:lang w:eastAsia="zh-CN"/>
        </w:rPr>
      </w:pPr>
      <w:r w:rsidRPr="003A35CC">
        <w:rPr>
          <w:rFonts w:ascii="华文新魏" w:eastAsia="华文新魏" w:hint="eastAsia"/>
          <w:sz w:val="72"/>
          <w:szCs w:val="72"/>
          <w:lang w:eastAsia="zh-CN"/>
        </w:rPr>
        <w:t>银行业务</w:t>
      </w:r>
    </w:p>
    <w:p w14:paraId="6AFD0E07" w14:textId="50AFB1C6" w:rsidR="009035C9" w:rsidRPr="00225035" w:rsidRDefault="009035C9" w:rsidP="00225035">
      <w:pPr>
        <w:pStyle w:val="aff8"/>
        <w:ind w:firstLineChars="308" w:firstLine="1109"/>
        <w:jc w:val="both"/>
        <w:rPr>
          <w:lang w:eastAsia="zh-CN"/>
        </w:rPr>
      </w:pPr>
    </w:p>
    <w:p w14:paraId="09101171" w14:textId="77777777" w:rsidR="00AB4DCF" w:rsidRPr="00ED4D76" w:rsidRDefault="00AB4DCF" w:rsidP="001D0743">
      <w:pPr>
        <w:rPr>
          <w:lang w:eastAsia="zh-CN"/>
        </w:rPr>
      </w:pPr>
    </w:p>
    <w:p w14:paraId="4879C8EF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031E4B19" w14:textId="77777777" w:rsidR="00B138A1" w:rsidRPr="00ED4D76" w:rsidRDefault="00B138A1" w:rsidP="001D0743">
      <w:pPr>
        <w:rPr>
          <w:lang w:eastAsia="zh-CN"/>
        </w:rPr>
      </w:pPr>
    </w:p>
    <w:p w14:paraId="3C33C27E" w14:textId="77777777" w:rsidR="00B138A1" w:rsidRPr="00ED4D76" w:rsidRDefault="00B138A1" w:rsidP="001D0743">
      <w:pPr>
        <w:rPr>
          <w:lang w:eastAsia="zh-CN"/>
        </w:rPr>
      </w:pPr>
    </w:p>
    <w:p w14:paraId="28B92F66" w14:textId="77777777" w:rsidR="00B138A1" w:rsidRPr="00ED4D76" w:rsidRDefault="00B138A1" w:rsidP="001D0743">
      <w:pPr>
        <w:rPr>
          <w:lang w:eastAsia="zh-CN"/>
        </w:rPr>
      </w:pPr>
    </w:p>
    <w:p w14:paraId="635C1B71" w14:textId="77777777" w:rsidR="00B138A1" w:rsidRPr="00ED4D76" w:rsidRDefault="00B138A1" w:rsidP="001D0743">
      <w:pPr>
        <w:rPr>
          <w:lang w:eastAsia="zh-CN"/>
        </w:rPr>
      </w:pPr>
    </w:p>
    <w:p w14:paraId="5F95B184" w14:textId="77777777" w:rsidR="006F1CF2" w:rsidRPr="00ED4D76" w:rsidRDefault="006F1CF2" w:rsidP="001D0743">
      <w:pPr>
        <w:rPr>
          <w:lang w:eastAsia="zh-CN"/>
        </w:rPr>
      </w:pPr>
    </w:p>
    <w:p w14:paraId="0CC7EB46" w14:textId="77777777" w:rsidR="006F1CF2" w:rsidRPr="00ED4D76" w:rsidRDefault="006F1CF2" w:rsidP="001D0743">
      <w:pPr>
        <w:rPr>
          <w:lang w:eastAsia="zh-CN"/>
        </w:rPr>
      </w:pPr>
    </w:p>
    <w:p w14:paraId="7E877925" w14:textId="77777777" w:rsidR="0093338F" w:rsidRDefault="0093338F" w:rsidP="0093338F">
      <w:pPr>
        <w:pStyle w:val="aff7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ascii="宋体" w:hAnsi="宋体" w:hint="eastAsia"/>
          <w:u w:val="single"/>
          <w:lang w:eastAsia="zh-CN"/>
        </w:rPr>
        <w:t xml:space="preserve">     李翠琪            </w:t>
      </w:r>
    </w:p>
    <w:p w14:paraId="2E3F8C55" w14:textId="77777777" w:rsidR="0093338F" w:rsidRDefault="0093338F" w:rsidP="0093338F">
      <w:pPr>
        <w:pStyle w:val="aff7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 1751022           </w:t>
      </w:r>
    </w:p>
    <w:p w14:paraId="56F77783" w14:textId="34211A27" w:rsidR="0093338F" w:rsidRDefault="0093338F" w:rsidP="0093338F">
      <w:pPr>
        <w:pStyle w:val="aff7"/>
        <w:rPr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ascii="宋体" w:hAnsi="宋体" w:hint="eastAsia"/>
          <w:u w:val="single"/>
          <w:lang w:eastAsia="zh-CN"/>
        </w:rPr>
        <w:t xml:space="preserve">     张颖            </w:t>
      </w:r>
      <w:r w:rsidR="00CC682A">
        <w:rPr>
          <w:rFonts w:ascii="宋体" w:hAnsi="宋体" w:hint="eastAsia"/>
          <w:u w:val="single"/>
          <w:lang w:eastAsia="zh-CN"/>
        </w:rPr>
        <w:t>__</w:t>
      </w:r>
    </w:p>
    <w:p w14:paraId="3AEC9E92" w14:textId="7CB95955" w:rsidR="00CC682A" w:rsidRDefault="0093338F" w:rsidP="00CC682A">
      <w:pPr>
        <w:pStyle w:val="aff7"/>
        <w:rPr>
          <w:lang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  软件工程 </w:t>
      </w:r>
      <w:r w:rsidR="00CC682A">
        <w:rPr>
          <w:rFonts w:ascii="宋体" w:hAnsi="宋体" w:hint="eastAsia"/>
          <w:u w:val="single"/>
          <w:lang w:eastAsia="zh-CN"/>
        </w:rPr>
        <w:t xml:space="preserve">       __</w:t>
      </w:r>
    </w:p>
    <w:p w14:paraId="6EB0C63C" w14:textId="586F91DA" w:rsidR="0093338F" w:rsidRPr="00CC682A" w:rsidRDefault="0093338F" w:rsidP="0093338F">
      <w:pPr>
        <w:pStyle w:val="aff7"/>
        <w:rPr>
          <w:rFonts w:ascii="宋体" w:hAnsi="宋体"/>
          <w:u w:val="single"/>
          <w:lang w:eastAsia="zh-CN"/>
        </w:rPr>
      </w:pPr>
    </w:p>
    <w:p w14:paraId="7091A61E" w14:textId="77777777" w:rsidR="00B138A1" w:rsidRPr="0093338F" w:rsidRDefault="00B138A1" w:rsidP="001D0743">
      <w:pPr>
        <w:rPr>
          <w:lang w:eastAsia="zh-CN"/>
        </w:rPr>
      </w:pPr>
    </w:p>
    <w:p w14:paraId="1E9EBA39" w14:textId="77777777" w:rsidR="006F1CF2" w:rsidRPr="00ED4D76" w:rsidRDefault="006F1CF2" w:rsidP="001D0743">
      <w:pPr>
        <w:rPr>
          <w:lang w:eastAsia="zh-CN"/>
        </w:rPr>
      </w:pPr>
    </w:p>
    <w:p w14:paraId="4A5AD0C8" w14:textId="77777777" w:rsidR="006F1CF2" w:rsidRPr="00ED4D76" w:rsidRDefault="006F1CF2" w:rsidP="001D0743">
      <w:pPr>
        <w:rPr>
          <w:lang w:eastAsia="zh-CN"/>
        </w:rPr>
      </w:pPr>
    </w:p>
    <w:p w14:paraId="19086BB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731903E6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21B78624" w14:textId="77777777" w:rsidR="00056E90" w:rsidRPr="00ED4D76" w:rsidRDefault="00056E90" w:rsidP="001D0743">
      <w:pPr>
        <w:rPr>
          <w:lang w:eastAsia="zh-CN"/>
        </w:rPr>
      </w:pPr>
    </w:p>
    <w:p w14:paraId="18A1E906" w14:textId="77777777" w:rsidR="00E53577" w:rsidRPr="00ED4D76" w:rsidRDefault="00E53577" w:rsidP="001D0743">
      <w:pPr>
        <w:rPr>
          <w:lang w:eastAsia="zh-CN"/>
        </w:rPr>
      </w:pPr>
    </w:p>
    <w:p w14:paraId="16754BC5" w14:textId="77777777" w:rsidR="00E53577" w:rsidRPr="00ED4D76" w:rsidRDefault="00E53577" w:rsidP="001D0743">
      <w:pPr>
        <w:rPr>
          <w:lang w:eastAsia="zh-CN"/>
        </w:rPr>
      </w:pPr>
    </w:p>
    <w:p w14:paraId="2CE88E13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709F29A5" w14:textId="1208B1EB" w:rsidR="00B138A1" w:rsidRDefault="00B138A1" w:rsidP="001D0743">
      <w:pPr>
        <w:pStyle w:val="afff1"/>
        <w:rPr>
          <w:lang w:eastAsia="zh-CN"/>
        </w:rPr>
      </w:pPr>
    </w:p>
    <w:sdt>
      <w:sdtPr>
        <w:rPr>
          <w:lang w:val="zh-CN" w:eastAsia="zh-CN"/>
        </w:rPr>
        <w:id w:val="-2080056448"/>
        <w:docPartObj>
          <w:docPartGallery w:val="Table of Contents"/>
          <w:docPartUnique/>
        </w:docPartObj>
      </w:sdtPr>
      <w:sdtEndPr>
        <w:rPr>
          <w:rFonts w:eastAsia="宋体"/>
          <w:b/>
          <w:kern w:val="0"/>
          <w:sz w:val="24"/>
          <w:szCs w:val="20"/>
          <w:lang w:eastAsia="en-US"/>
        </w:rPr>
      </w:sdtEndPr>
      <w:sdtContent>
        <w:p w14:paraId="1A6C2712" w14:textId="525583BA" w:rsidR="00F27CA4" w:rsidRDefault="00F27CA4" w:rsidP="00F27CA4">
          <w:pPr>
            <w:pStyle w:val="TOC"/>
            <w:spacing w:after="240"/>
            <w:ind w:firstLineChars="1300" w:firstLine="4160"/>
          </w:pPr>
          <w:r>
            <w:rPr>
              <w:lang w:val="zh-CN" w:eastAsia="zh-CN"/>
            </w:rPr>
            <w:t>目录</w:t>
          </w:r>
          <w:bookmarkStart w:id="0" w:name="_GoBack"/>
          <w:bookmarkEnd w:id="0"/>
        </w:p>
        <w:p w14:paraId="0FA04626" w14:textId="546145DC" w:rsidR="00F27CA4" w:rsidRDefault="00F27CA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84029" w:history="1">
            <w:r w:rsidRPr="0028786D">
              <w:rPr>
                <w:rStyle w:val="aff1"/>
                <w:noProof/>
              </w:rPr>
              <w:t xml:space="preserve">1  </w:t>
            </w:r>
            <w:r w:rsidRPr="0028786D">
              <w:rPr>
                <w:rStyle w:val="aff1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E4E4" w14:textId="1C8A2974" w:rsidR="00F27CA4" w:rsidRDefault="00F27CA4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84030" w:history="1">
            <w:r w:rsidRPr="0028786D">
              <w:rPr>
                <w:rStyle w:val="aff1"/>
                <w:noProof/>
              </w:rPr>
              <w:t xml:space="preserve">1.1 </w:t>
            </w:r>
            <w:r w:rsidRPr="0028786D">
              <w:rPr>
                <w:rStyle w:val="aff1"/>
                <w:noProof/>
              </w:rPr>
              <w:t>项目内容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CC471" w14:textId="7A4B17F2" w:rsidR="00F27CA4" w:rsidRDefault="00F27CA4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84031" w:history="1">
            <w:r w:rsidRPr="0028786D">
              <w:rPr>
                <w:rStyle w:val="aff1"/>
                <w:noProof/>
              </w:rPr>
              <w:t xml:space="preserve">1.2 </w:t>
            </w:r>
            <w:r w:rsidRPr="0028786D">
              <w:rPr>
                <w:rStyle w:val="aff1"/>
                <w:noProof/>
              </w:rPr>
              <w:t>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8CCB7" w14:textId="6DB241E8" w:rsidR="00F27CA4" w:rsidRDefault="00F27CA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25184032" w:history="1">
            <w:r w:rsidRPr="0028786D">
              <w:rPr>
                <w:rStyle w:val="aff1"/>
                <w:noProof/>
              </w:rPr>
              <w:t xml:space="preserve">2 </w:t>
            </w:r>
            <w:r w:rsidRPr="0028786D">
              <w:rPr>
                <w:rStyle w:val="aff1"/>
                <w:noProof/>
              </w:rPr>
              <w:t>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23BA9" w14:textId="7987E74A" w:rsidR="00F27CA4" w:rsidRDefault="00F27CA4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84033" w:history="1">
            <w:r w:rsidRPr="0028786D">
              <w:rPr>
                <w:rStyle w:val="aff1"/>
                <w:noProof/>
              </w:rPr>
              <w:t>2.1 Node</w:t>
            </w:r>
            <w:r w:rsidRPr="0028786D">
              <w:rPr>
                <w:rStyle w:val="aff1"/>
                <w:noProof/>
              </w:rPr>
              <w:t>类设计与实现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83B3" w14:textId="6635BB0C" w:rsidR="00F27CA4" w:rsidRDefault="00F27CA4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84034" w:history="1">
            <w:r w:rsidRPr="0028786D">
              <w:rPr>
                <w:rStyle w:val="aff1"/>
                <w:noProof/>
              </w:rPr>
              <w:t>2.2 LinkedList</w:t>
            </w:r>
            <w:r w:rsidRPr="0028786D">
              <w:rPr>
                <w:rStyle w:val="aff1"/>
                <w:noProof/>
              </w:rPr>
              <w:t>类设计与实现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415D3" w14:textId="3F8A3E9C" w:rsidR="00F27CA4" w:rsidRDefault="00F27CA4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84035" w:history="1">
            <w:r w:rsidRPr="0028786D">
              <w:rPr>
                <w:rStyle w:val="aff1"/>
                <w:noProof/>
              </w:rPr>
              <w:t xml:space="preserve">2.3 </w:t>
            </w:r>
            <w:r w:rsidRPr="0028786D">
              <w:rPr>
                <w:rStyle w:val="aff1"/>
                <w:noProof/>
              </w:rPr>
              <w:t>主函数设计与实现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60CCC" w14:textId="39C3DC66" w:rsidR="00F27CA4" w:rsidRDefault="00F27CA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25184036" w:history="1">
            <w:r w:rsidRPr="0028786D">
              <w:rPr>
                <w:rStyle w:val="aff1"/>
                <w:noProof/>
              </w:rPr>
              <w:t xml:space="preserve">3 </w:t>
            </w:r>
            <w:r w:rsidRPr="0028786D">
              <w:rPr>
                <w:rStyle w:val="aff1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A55E" w14:textId="16556DCA" w:rsidR="00F27CA4" w:rsidRDefault="00F27CA4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84037" w:history="1">
            <w:r w:rsidRPr="0028786D">
              <w:rPr>
                <w:rStyle w:val="aff1"/>
                <w:noProof/>
              </w:rPr>
              <w:t xml:space="preserve">3.1 </w:t>
            </w:r>
            <w:r w:rsidRPr="0028786D">
              <w:rPr>
                <w:rStyle w:val="aff1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5F2A3" w14:textId="7D683A0C" w:rsidR="00F27CA4" w:rsidRDefault="00F27CA4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84038" w:history="1">
            <w:r w:rsidRPr="0028786D">
              <w:rPr>
                <w:rStyle w:val="aff1"/>
                <w:noProof/>
              </w:rPr>
              <w:t xml:space="preserve">3.1.1 </w:t>
            </w:r>
            <w:r w:rsidRPr="0028786D">
              <w:rPr>
                <w:rStyle w:val="aff1"/>
                <w:noProof/>
              </w:rPr>
              <w:t>测试</w:t>
            </w:r>
            <w:r w:rsidRPr="0028786D">
              <w:rPr>
                <w:rStyle w:val="aff1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0D3D" w14:textId="7492A76C" w:rsidR="00F27CA4" w:rsidRDefault="00F27CA4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84039" w:history="1">
            <w:r w:rsidRPr="0028786D">
              <w:rPr>
                <w:rStyle w:val="aff1"/>
                <w:noProof/>
              </w:rPr>
              <w:t xml:space="preserve">3.1.2 </w:t>
            </w:r>
            <w:r w:rsidRPr="0028786D">
              <w:rPr>
                <w:rStyle w:val="aff1"/>
                <w:noProof/>
              </w:rPr>
              <w:t>测试</w:t>
            </w:r>
            <w:r w:rsidRPr="0028786D">
              <w:rPr>
                <w:rStyle w:val="aff1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B594" w14:textId="7514EAEC" w:rsidR="00F27CA4" w:rsidRDefault="00F27CA4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84040" w:history="1">
            <w:r w:rsidRPr="0028786D">
              <w:rPr>
                <w:rStyle w:val="aff1"/>
                <w:noProof/>
              </w:rPr>
              <w:t xml:space="preserve">3.1.3 </w:t>
            </w:r>
            <w:r w:rsidRPr="0028786D">
              <w:rPr>
                <w:rStyle w:val="aff1"/>
                <w:noProof/>
              </w:rPr>
              <w:t>测试</w:t>
            </w:r>
            <w:r w:rsidRPr="0028786D">
              <w:rPr>
                <w:rStyle w:val="aff1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4AF20" w14:textId="1B02D5EF" w:rsidR="00F27CA4" w:rsidRDefault="00F27CA4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84041" w:history="1">
            <w:r w:rsidRPr="0028786D">
              <w:rPr>
                <w:rStyle w:val="aff1"/>
                <w:noProof/>
              </w:rPr>
              <w:t xml:space="preserve">3.1.4 </w:t>
            </w:r>
            <w:r w:rsidRPr="0028786D">
              <w:rPr>
                <w:rStyle w:val="aff1"/>
                <w:noProof/>
              </w:rPr>
              <w:t>测试</w:t>
            </w:r>
            <w:r w:rsidRPr="0028786D">
              <w:rPr>
                <w:rStyle w:val="aff1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F5FF3" w14:textId="39CB75D5" w:rsidR="00F27CA4" w:rsidRDefault="00F27CA4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84042" w:history="1">
            <w:r w:rsidRPr="0028786D">
              <w:rPr>
                <w:rStyle w:val="aff1"/>
                <w:noProof/>
              </w:rPr>
              <w:t xml:space="preserve">3.1.5 </w:t>
            </w:r>
            <w:r w:rsidRPr="0028786D">
              <w:rPr>
                <w:rStyle w:val="aff1"/>
                <w:noProof/>
              </w:rPr>
              <w:t>测试</w:t>
            </w:r>
            <w:r w:rsidRPr="0028786D">
              <w:rPr>
                <w:rStyle w:val="aff1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DAE6" w14:textId="337E8F29" w:rsidR="00F27CA4" w:rsidRDefault="00F27CA4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5184043" w:history="1">
            <w:r w:rsidRPr="0028786D">
              <w:rPr>
                <w:rStyle w:val="aff1"/>
                <w:noProof/>
              </w:rPr>
              <w:t xml:space="preserve">3.1.6 </w:t>
            </w:r>
            <w:r w:rsidRPr="0028786D">
              <w:rPr>
                <w:rStyle w:val="aff1"/>
                <w:noProof/>
              </w:rPr>
              <w:t>测试</w:t>
            </w:r>
            <w:r w:rsidRPr="0028786D">
              <w:rPr>
                <w:rStyle w:val="aff1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3AC97" w14:textId="1946F5EF" w:rsidR="00F27CA4" w:rsidRDefault="00F27CA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F8CD456" w14:textId="77777777" w:rsidR="00C07B9C" w:rsidRPr="00ED4D76" w:rsidRDefault="00C07B9C" w:rsidP="001D0743">
      <w:pPr>
        <w:pStyle w:val="afff1"/>
        <w:rPr>
          <w:lang w:eastAsia="zh-CN"/>
        </w:rPr>
      </w:pPr>
    </w:p>
    <w:p w14:paraId="4F5A9A87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22218342"/>
      <w:bookmarkStart w:id="4" w:name="_Toc25172201"/>
      <w:bookmarkStart w:id="5" w:name="_Toc25172270"/>
      <w:bookmarkStart w:id="6" w:name="_Toc25184029"/>
      <w:r w:rsidRPr="00ED4D76">
        <w:rPr>
          <w:rFonts w:hint="eastAsia"/>
          <w:lang w:eastAsia="zh-CN"/>
        </w:rPr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  <w:bookmarkEnd w:id="4"/>
      <w:bookmarkEnd w:id="5"/>
      <w:bookmarkEnd w:id="6"/>
    </w:p>
    <w:p w14:paraId="33E1E575" w14:textId="77777777" w:rsidR="001A408B" w:rsidRPr="00C119C2" w:rsidRDefault="001A408B" w:rsidP="001A408B">
      <w:pPr>
        <w:pStyle w:val="2"/>
        <w:spacing w:before="120"/>
      </w:pPr>
      <w:bookmarkStart w:id="7" w:name="_Toc484542868"/>
      <w:bookmarkStart w:id="8" w:name="_Toc22218343"/>
      <w:bookmarkStart w:id="9" w:name="_Toc25184030"/>
      <w:r w:rsidRPr="00C119C2">
        <w:rPr>
          <w:rFonts w:hint="eastAsia"/>
        </w:rPr>
        <w:t xml:space="preserve">1.1 </w:t>
      </w:r>
      <w:bookmarkEnd w:id="7"/>
      <w:bookmarkEnd w:id="8"/>
      <w:r>
        <w:rPr>
          <w:rFonts w:hint="eastAsia"/>
        </w:rPr>
        <w:t>项目内容</w:t>
      </w:r>
      <w:bookmarkEnd w:id="9"/>
    </w:p>
    <w:p w14:paraId="7C2C83D4" w14:textId="77777777" w:rsidR="001A408B" w:rsidRDefault="001A408B" w:rsidP="001A408B">
      <w:pPr>
        <w:rPr>
          <w:lang w:eastAsia="zh-CN"/>
        </w:rPr>
      </w:pPr>
      <w:bookmarkStart w:id="10" w:name="_Toc484542869"/>
      <w:bookmarkStart w:id="11" w:name="_Toc22218344"/>
      <w:r>
        <w:rPr>
          <w:rFonts w:hint="eastAsia"/>
          <w:lang w:eastAsia="zh-CN"/>
        </w:rPr>
        <w:t>设某</w:t>
      </w:r>
      <w:r>
        <w:rPr>
          <w:lang w:eastAsia="zh-CN"/>
        </w:rPr>
        <w:t>银行有</w:t>
      </w:r>
      <w:r>
        <w:rPr>
          <w:lang w:eastAsia="zh-CN"/>
        </w:rPr>
        <w:t>A</w:t>
      </w:r>
      <w:r>
        <w:rPr>
          <w:lang w:eastAsia="zh-CN"/>
        </w:rPr>
        <w:t>，</w:t>
      </w:r>
      <w:r>
        <w:rPr>
          <w:lang w:eastAsia="zh-CN"/>
        </w:rPr>
        <w:t>B</w:t>
      </w:r>
      <w:r>
        <w:rPr>
          <w:lang w:eastAsia="zh-CN"/>
        </w:rPr>
        <w:t>两个业务</w:t>
      </w:r>
      <w:r>
        <w:rPr>
          <w:rFonts w:hint="eastAsia"/>
          <w:lang w:eastAsia="zh-CN"/>
        </w:rPr>
        <w:t>窗口</w:t>
      </w:r>
      <w:r>
        <w:rPr>
          <w:lang w:eastAsia="zh-CN"/>
        </w:rPr>
        <w:t>，且处理业务的速度不一样，其中</w:t>
      </w:r>
      <w:r>
        <w:rPr>
          <w:lang w:eastAsia="zh-CN"/>
        </w:rPr>
        <w:t>A</w:t>
      </w:r>
      <w:r>
        <w:rPr>
          <w:lang w:eastAsia="zh-CN"/>
        </w:rPr>
        <w:t>窗口处理速度是</w:t>
      </w:r>
      <w:r>
        <w:rPr>
          <w:lang w:eastAsia="zh-CN"/>
        </w:rPr>
        <w:t>B</w:t>
      </w:r>
      <w:r>
        <w:rPr>
          <w:lang w:eastAsia="zh-CN"/>
        </w:rPr>
        <w:t>窗口的</w:t>
      </w:r>
      <w:r>
        <w:rPr>
          <w:lang w:eastAsia="zh-CN"/>
        </w:rPr>
        <w:t>2</w:t>
      </w:r>
      <w:r>
        <w:rPr>
          <w:lang w:eastAsia="zh-CN"/>
        </w:rPr>
        <w:t>倍</w:t>
      </w:r>
      <w:r>
        <w:rPr>
          <w:lang w:eastAsia="zh-CN"/>
        </w:rPr>
        <w:t>----</w:t>
      </w:r>
      <w:r>
        <w:rPr>
          <w:lang w:eastAsia="zh-CN"/>
        </w:rPr>
        <w:t>即当</w:t>
      </w:r>
      <w:r>
        <w:rPr>
          <w:lang w:eastAsia="zh-CN"/>
        </w:rPr>
        <w:t>A</w:t>
      </w:r>
      <w:r>
        <w:rPr>
          <w:lang w:eastAsia="zh-CN"/>
        </w:rPr>
        <w:t>窗口</w:t>
      </w:r>
      <w:r>
        <w:rPr>
          <w:rFonts w:hint="eastAsia"/>
          <w:lang w:eastAsia="zh-CN"/>
        </w:rPr>
        <w:t>每</w:t>
      </w:r>
      <w:r>
        <w:rPr>
          <w:lang w:eastAsia="zh-CN"/>
        </w:rPr>
        <w:t>处理完</w:t>
      </w:r>
      <w:r>
        <w:rPr>
          <w:lang w:eastAsia="zh-CN"/>
        </w:rPr>
        <w:t>2</w:t>
      </w:r>
      <w:r>
        <w:rPr>
          <w:lang w:eastAsia="zh-CN"/>
        </w:rPr>
        <w:t>个顾客是，</w:t>
      </w:r>
      <w:r>
        <w:rPr>
          <w:lang w:eastAsia="zh-CN"/>
        </w:rPr>
        <w:t>B</w:t>
      </w:r>
      <w:r>
        <w:rPr>
          <w:lang w:eastAsia="zh-CN"/>
        </w:rPr>
        <w:t>窗口处理完</w:t>
      </w:r>
      <w:r>
        <w:rPr>
          <w:lang w:eastAsia="zh-CN"/>
        </w:rPr>
        <w:t>1</w:t>
      </w:r>
      <w:r>
        <w:rPr>
          <w:lang w:eastAsia="zh-CN"/>
        </w:rPr>
        <w:t>个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。给定</w:t>
      </w:r>
      <w:r>
        <w:rPr>
          <w:rFonts w:hint="eastAsia"/>
          <w:lang w:eastAsia="zh-CN"/>
        </w:rPr>
        <w:t>到达</w:t>
      </w:r>
      <w:r>
        <w:rPr>
          <w:lang w:eastAsia="zh-CN"/>
        </w:rPr>
        <w:t>银行的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序列，请按照业务完成的顺序输出顾客序列。</w:t>
      </w:r>
      <w:r>
        <w:rPr>
          <w:rFonts w:hint="eastAsia"/>
          <w:lang w:eastAsia="zh-CN"/>
        </w:rPr>
        <w:t>假定</w:t>
      </w:r>
      <w:r>
        <w:rPr>
          <w:lang w:eastAsia="zh-CN"/>
        </w:rPr>
        <w:t>不考虑顾客信后到达的时间间隔，并且当不同窗口同时处理完</w:t>
      </w:r>
      <w:r>
        <w:rPr>
          <w:lang w:eastAsia="zh-CN"/>
        </w:rPr>
        <w:t>2</w:t>
      </w:r>
      <w:r>
        <w:rPr>
          <w:lang w:eastAsia="zh-CN"/>
        </w:rPr>
        <w:t>个顾客时，</w:t>
      </w:r>
      <w:r>
        <w:rPr>
          <w:lang w:eastAsia="zh-CN"/>
        </w:rPr>
        <w:t>A</w:t>
      </w:r>
      <w:r>
        <w:rPr>
          <w:lang w:eastAsia="zh-CN"/>
        </w:rPr>
        <w:t>窗口的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优先输出。</w:t>
      </w:r>
    </w:p>
    <w:p w14:paraId="52CA6369" w14:textId="77777777" w:rsidR="001A408B" w:rsidRDefault="001A408B" w:rsidP="001A408B">
      <w:pPr>
        <w:pStyle w:val="2"/>
        <w:spacing w:before="120"/>
      </w:pPr>
      <w:bookmarkStart w:id="12" w:name="_Toc25184031"/>
      <w:r w:rsidRPr="00C119C2">
        <w:rPr>
          <w:rFonts w:hint="eastAsia"/>
        </w:rPr>
        <w:lastRenderedPageBreak/>
        <w:t xml:space="preserve">1.2 </w:t>
      </w:r>
      <w:bookmarkEnd w:id="10"/>
      <w:bookmarkEnd w:id="11"/>
      <w:r>
        <w:rPr>
          <w:rFonts w:hint="eastAsia"/>
        </w:rPr>
        <w:t>功能要求</w:t>
      </w:r>
      <w:bookmarkEnd w:id="12"/>
    </w:p>
    <w:p w14:paraId="395495AD" w14:textId="77777777" w:rsidR="001A408B" w:rsidRDefault="001A408B" w:rsidP="001A408B">
      <w:pPr>
        <w:widowControl w:val="0"/>
        <w:numPr>
          <w:ilvl w:val="0"/>
          <w:numId w:val="27"/>
        </w:numPr>
        <w:snapToGrid/>
        <w:spacing w:line="240" w:lineRule="auto"/>
        <w:ind w:firstLineChars="0" w:firstLine="480"/>
      </w:pPr>
      <w:r>
        <w:rPr>
          <w:rFonts w:hint="eastAsia"/>
          <w:lang w:eastAsia="zh-CN"/>
        </w:rPr>
        <w:t>输入</w:t>
      </w:r>
      <w:r>
        <w:rPr>
          <w:lang w:eastAsia="zh-CN"/>
        </w:rPr>
        <w:t>说明：输入为一行正整数，其中第一数字</w:t>
      </w:r>
      <w:r>
        <w:rPr>
          <w:lang w:eastAsia="zh-CN"/>
        </w:rPr>
        <w:t>N</w:t>
      </w:r>
      <w:r>
        <w:rPr>
          <w:lang w:eastAsia="zh-CN"/>
        </w:rPr>
        <w:t>（</w:t>
      </w:r>
      <w:r>
        <w:rPr>
          <w:rFonts w:hint="eastAsia"/>
          <w:lang w:eastAsia="zh-CN"/>
        </w:rPr>
        <w:t>N&lt;=1000</w:t>
      </w:r>
      <w:r>
        <w:rPr>
          <w:lang w:eastAsia="zh-CN"/>
        </w:rPr>
        <w:t>）</w:t>
      </w:r>
      <w:r>
        <w:rPr>
          <w:rFonts w:hint="eastAsia"/>
          <w:lang w:eastAsia="zh-CN"/>
        </w:rPr>
        <w:t>为</w:t>
      </w:r>
      <w:r>
        <w:rPr>
          <w:lang w:eastAsia="zh-CN"/>
        </w:rPr>
        <w:t>顾客</w:t>
      </w:r>
      <w:r>
        <w:rPr>
          <w:rFonts w:hint="eastAsia"/>
          <w:lang w:eastAsia="zh-CN"/>
        </w:rPr>
        <w:t>总数</w:t>
      </w:r>
      <w:r>
        <w:rPr>
          <w:lang w:eastAsia="zh-CN"/>
        </w:rPr>
        <w:t>，</w:t>
      </w:r>
      <w:r>
        <w:rPr>
          <w:rFonts w:hint="eastAsia"/>
          <w:lang w:eastAsia="zh-CN"/>
        </w:rPr>
        <w:t>后面</w:t>
      </w:r>
      <w:r>
        <w:rPr>
          <w:lang w:eastAsia="zh-CN"/>
        </w:rPr>
        <w:t>跟着</w:t>
      </w:r>
      <w:r>
        <w:rPr>
          <w:lang w:eastAsia="zh-CN"/>
        </w:rPr>
        <w:t>N</w:t>
      </w:r>
      <w:r>
        <w:rPr>
          <w:rFonts w:hint="eastAsia"/>
          <w:lang w:eastAsia="zh-CN"/>
        </w:rPr>
        <w:t>位</w:t>
      </w:r>
      <w:r>
        <w:rPr>
          <w:lang w:eastAsia="zh-CN"/>
        </w:rPr>
        <w:t>顾客的编号。编号</w:t>
      </w:r>
      <w:r>
        <w:rPr>
          <w:rFonts w:hint="eastAsia"/>
          <w:lang w:eastAsia="zh-CN"/>
        </w:rPr>
        <w:t>为</w:t>
      </w:r>
      <w:r>
        <w:rPr>
          <w:lang w:eastAsia="zh-CN"/>
        </w:rPr>
        <w:t>奇数的顾客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到</w:t>
      </w:r>
      <w:r>
        <w:rPr>
          <w:lang w:eastAsia="zh-CN"/>
        </w:rPr>
        <w:t>A</w:t>
      </w:r>
      <w:r>
        <w:rPr>
          <w:lang w:eastAsia="zh-CN"/>
        </w:rPr>
        <w:t>窗口办理业务，为偶数的顾客则去</w:t>
      </w:r>
      <w:r>
        <w:rPr>
          <w:lang w:eastAsia="zh-CN"/>
        </w:rPr>
        <w:t>B</w:t>
      </w:r>
      <w:r>
        <w:rPr>
          <w:lang w:eastAsia="zh-CN"/>
        </w:rPr>
        <w:t>窗口。</w:t>
      </w:r>
      <w:r>
        <w:t>数字</w:t>
      </w:r>
      <w:r>
        <w:rPr>
          <w:rFonts w:hint="eastAsia"/>
        </w:rPr>
        <w:t>间</w:t>
      </w:r>
      <w:r>
        <w:t>以空格分隔。</w:t>
      </w:r>
    </w:p>
    <w:p w14:paraId="7CFEE237" w14:textId="77777777" w:rsidR="001A408B" w:rsidRDefault="001A408B" w:rsidP="001A408B">
      <w:pPr>
        <w:widowControl w:val="0"/>
        <w:numPr>
          <w:ilvl w:val="0"/>
          <w:numId w:val="27"/>
        </w:numPr>
        <w:snapToGrid/>
        <w:spacing w:line="240" w:lineRule="auto"/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说明：按照业务处理完成的顺序输出顾客的编号。数字</w:t>
      </w:r>
      <w:r>
        <w:rPr>
          <w:rFonts w:hint="eastAsia"/>
          <w:lang w:eastAsia="zh-CN"/>
        </w:rPr>
        <w:t>键</w:t>
      </w:r>
      <w:r>
        <w:rPr>
          <w:lang w:eastAsia="zh-CN"/>
        </w:rPr>
        <w:t>以空格分隔，但是最后一个编号不能有多余的空格。</w:t>
      </w:r>
    </w:p>
    <w:p w14:paraId="5939460D" w14:textId="77777777" w:rsidR="001A408B" w:rsidRDefault="001A408B" w:rsidP="001A408B">
      <w:pPr>
        <w:widowControl w:val="0"/>
        <w:numPr>
          <w:ilvl w:val="0"/>
          <w:numId w:val="27"/>
        </w:numPr>
        <w:snapToGrid/>
        <w:spacing w:line="240" w:lineRule="auto"/>
        <w:ind w:firstLineChars="0" w:firstLine="480"/>
      </w:pPr>
      <w:r>
        <w:rPr>
          <w:rFonts w:hint="eastAsia"/>
        </w:rPr>
        <w:t>测试</w:t>
      </w:r>
      <w:r>
        <w:t>用例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2136"/>
        <w:gridCol w:w="1956"/>
        <w:gridCol w:w="2610"/>
      </w:tblGrid>
      <w:tr w:rsidR="001A408B" w14:paraId="091CB488" w14:textId="77777777" w:rsidTr="00196AC5">
        <w:trPr>
          <w:jc w:val="center"/>
        </w:trPr>
        <w:tc>
          <w:tcPr>
            <w:tcW w:w="944" w:type="dxa"/>
            <w:shd w:val="clear" w:color="auto" w:fill="auto"/>
          </w:tcPr>
          <w:p w14:paraId="0541341F" w14:textId="77777777" w:rsidR="001A408B" w:rsidRDefault="001A408B" w:rsidP="00196AC5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shd w:val="clear" w:color="auto" w:fill="auto"/>
          </w:tcPr>
          <w:p w14:paraId="3179431C" w14:textId="77777777" w:rsidR="001A408B" w:rsidRDefault="001A408B" w:rsidP="00196AC5">
            <w:pPr>
              <w:ind w:firstLineChars="300" w:firstLine="720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  <w:shd w:val="clear" w:color="auto" w:fill="auto"/>
          </w:tcPr>
          <w:p w14:paraId="14104558" w14:textId="77777777" w:rsidR="001A408B" w:rsidRDefault="001A408B" w:rsidP="00196AC5"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  <w:shd w:val="clear" w:color="auto" w:fill="auto"/>
          </w:tcPr>
          <w:p w14:paraId="4F40EEF9" w14:textId="77777777" w:rsidR="001A408B" w:rsidRDefault="001A408B" w:rsidP="00196AC5">
            <w:pPr>
              <w:ind w:firstLineChars="300" w:firstLine="720"/>
            </w:pPr>
            <w:r>
              <w:rPr>
                <w:rFonts w:hint="eastAsia"/>
              </w:rPr>
              <w:t>说明</w:t>
            </w:r>
          </w:p>
        </w:tc>
      </w:tr>
      <w:tr w:rsidR="001A408B" w14:paraId="6E16D318" w14:textId="77777777" w:rsidTr="00196AC5">
        <w:trPr>
          <w:jc w:val="center"/>
        </w:trPr>
        <w:tc>
          <w:tcPr>
            <w:tcW w:w="944" w:type="dxa"/>
            <w:shd w:val="clear" w:color="auto" w:fill="auto"/>
          </w:tcPr>
          <w:p w14:paraId="2D46725D" w14:textId="77777777" w:rsidR="001A408B" w:rsidRDefault="001A408B" w:rsidP="00196AC5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29E3307" w14:textId="77777777" w:rsidR="001A408B" w:rsidRDefault="001A408B" w:rsidP="00196AC5">
            <w:pPr>
              <w:ind w:firstLineChars="0" w:firstLine="0"/>
            </w:pPr>
            <w:r>
              <w:rPr>
                <w:rFonts w:hint="eastAsia"/>
              </w:rPr>
              <w:t>8</w:t>
            </w:r>
            <w:r>
              <w:t xml:space="preserve"> 2 1 3 9 4 11 13 15</w:t>
            </w:r>
          </w:p>
        </w:tc>
        <w:tc>
          <w:tcPr>
            <w:tcW w:w="0" w:type="auto"/>
            <w:shd w:val="clear" w:color="auto" w:fill="auto"/>
          </w:tcPr>
          <w:p w14:paraId="0A1853D6" w14:textId="77777777" w:rsidR="001A408B" w:rsidRDefault="001A408B" w:rsidP="00196AC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3 2 9 11 4 13 15</w:t>
            </w:r>
          </w:p>
        </w:tc>
        <w:tc>
          <w:tcPr>
            <w:tcW w:w="0" w:type="auto"/>
            <w:shd w:val="clear" w:color="auto" w:fill="auto"/>
          </w:tcPr>
          <w:p w14:paraId="6254E660" w14:textId="77777777" w:rsidR="001A408B" w:rsidRDefault="001A408B" w:rsidP="00196AC5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  <w:r>
              <w:rPr>
                <w:lang w:eastAsia="zh-CN"/>
              </w:rPr>
              <w:t>测试，</w:t>
            </w:r>
            <w:r>
              <w:rPr>
                <w:lang w:eastAsia="zh-CN"/>
              </w:rPr>
              <w:t>A</w:t>
            </w:r>
            <w:r>
              <w:rPr>
                <w:lang w:eastAsia="zh-CN"/>
              </w:rPr>
              <w:t>窗口人多</w:t>
            </w:r>
          </w:p>
        </w:tc>
      </w:tr>
      <w:tr w:rsidR="001A408B" w14:paraId="1AC93B44" w14:textId="77777777" w:rsidTr="00196AC5">
        <w:trPr>
          <w:jc w:val="center"/>
        </w:trPr>
        <w:tc>
          <w:tcPr>
            <w:tcW w:w="944" w:type="dxa"/>
            <w:shd w:val="clear" w:color="auto" w:fill="auto"/>
          </w:tcPr>
          <w:p w14:paraId="7CAD35A7" w14:textId="77777777" w:rsidR="001A408B" w:rsidRDefault="001A408B" w:rsidP="00196AC5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BF04447" w14:textId="77777777" w:rsidR="001A408B" w:rsidRDefault="001A408B" w:rsidP="00196AC5">
            <w:pPr>
              <w:ind w:firstLineChars="0" w:firstLine="0"/>
            </w:pPr>
            <w:r>
              <w:rPr>
                <w:rFonts w:hint="eastAsia"/>
              </w:rPr>
              <w:t>8</w:t>
            </w:r>
            <w:r>
              <w:t xml:space="preserve"> 2 1 3 9 4 11 12 16</w:t>
            </w:r>
          </w:p>
        </w:tc>
        <w:tc>
          <w:tcPr>
            <w:tcW w:w="0" w:type="auto"/>
            <w:shd w:val="clear" w:color="auto" w:fill="auto"/>
          </w:tcPr>
          <w:p w14:paraId="6B780DF7" w14:textId="77777777" w:rsidR="001A408B" w:rsidRDefault="001A408B" w:rsidP="00196AC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3 2 9 11 4 12 16</w:t>
            </w:r>
          </w:p>
        </w:tc>
        <w:tc>
          <w:tcPr>
            <w:tcW w:w="0" w:type="auto"/>
            <w:shd w:val="clear" w:color="auto" w:fill="auto"/>
          </w:tcPr>
          <w:p w14:paraId="77BCA314" w14:textId="77777777" w:rsidR="001A408B" w:rsidRDefault="001A408B" w:rsidP="00196AC5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  <w:r>
              <w:rPr>
                <w:lang w:eastAsia="zh-CN"/>
              </w:rPr>
              <w:t>测试，</w:t>
            </w:r>
            <w:r>
              <w:rPr>
                <w:lang w:eastAsia="zh-CN"/>
              </w:rPr>
              <w:t>B</w:t>
            </w:r>
            <w:r>
              <w:rPr>
                <w:lang w:eastAsia="zh-CN"/>
              </w:rPr>
              <w:t>窗口人多</w:t>
            </w:r>
          </w:p>
        </w:tc>
      </w:tr>
      <w:tr w:rsidR="001A408B" w14:paraId="0B67F35B" w14:textId="77777777" w:rsidTr="00196AC5">
        <w:trPr>
          <w:jc w:val="center"/>
        </w:trPr>
        <w:tc>
          <w:tcPr>
            <w:tcW w:w="944" w:type="dxa"/>
            <w:shd w:val="clear" w:color="auto" w:fill="auto"/>
          </w:tcPr>
          <w:p w14:paraId="34F36311" w14:textId="77777777" w:rsidR="001A408B" w:rsidRDefault="001A408B" w:rsidP="00196AC5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82C41F6" w14:textId="77777777" w:rsidR="001A408B" w:rsidRDefault="001A408B" w:rsidP="00196AC5">
            <w:pPr>
              <w:ind w:firstLineChars="300" w:firstLine="720"/>
            </w:pPr>
            <w:r>
              <w:rPr>
                <w:rFonts w:hint="eastAsia"/>
              </w:rPr>
              <w:t>1</w:t>
            </w:r>
            <w:r>
              <w:t xml:space="preserve"> 6 </w:t>
            </w:r>
          </w:p>
        </w:tc>
        <w:tc>
          <w:tcPr>
            <w:tcW w:w="0" w:type="auto"/>
            <w:shd w:val="clear" w:color="auto" w:fill="auto"/>
          </w:tcPr>
          <w:p w14:paraId="54EB82D0" w14:textId="77777777" w:rsidR="001A408B" w:rsidRDefault="001A408B" w:rsidP="00196AC5">
            <w:pPr>
              <w:ind w:firstLineChars="300" w:firstLine="720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A06368F" w14:textId="77777777" w:rsidR="001A408B" w:rsidRDefault="001A408B" w:rsidP="00196AC5">
            <w:r>
              <w:rPr>
                <w:rFonts w:hint="eastAsia"/>
              </w:rPr>
              <w:t>最小</w:t>
            </w:r>
            <w:r>
              <w:t>N</w:t>
            </w:r>
          </w:p>
        </w:tc>
      </w:tr>
    </w:tbl>
    <w:p w14:paraId="2DEF90A6" w14:textId="77777777" w:rsidR="001A408B" w:rsidRPr="0093338F" w:rsidRDefault="001A408B" w:rsidP="001A408B">
      <w:pPr>
        <w:rPr>
          <w:lang w:eastAsia="zh-CN"/>
        </w:rPr>
      </w:pPr>
    </w:p>
    <w:p w14:paraId="5A8CF8AF" w14:textId="77777777" w:rsidR="001A408B" w:rsidRDefault="001A408B" w:rsidP="001A408B">
      <w:pPr>
        <w:rPr>
          <w:lang w:eastAsia="zh-CN"/>
        </w:rPr>
      </w:pPr>
    </w:p>
    <w:p w14:paraId="6D2D3D3E" w14:textId="77777777" w:rsidR="001A408B" w:rsidRDefault="001A408B" w:rsidP="001A408B">
      <w:pPr>
        <w:rPr>
          <w:lang w:eastAsia="zh-CN"/>
        </w:rPr>
      </w:pPr>
    </w:p>
    <w:p w14:paraId="7B937466" w14:textId="77777777" w:rsidR="001A408B" w:rsidRDefault="001A408B" w:rsidP="001A408B">
      <w:pPr>
        <w:rPr>
          <w:lang w:eastAsia="zh-CN"/>
        </w:rPr>
      </w:pPr>
    </w:p>
    <w:p w14:paraId="7FCDB4C4" w14:textId="77777777" w:rsidR="00061434" w:rsidRDefault="00061434" w:rsidP="00C119C2">
      <w:pPr>
        <w:rPr>
          <w:lang w:eastAsia="zh-CN"/>
        </w:rPr>
      </w:pPr>
    </w:p>
    <w:p w14:paraId="119CC6DB" w14:textId="77777777" w:rsidR="00061434" w:rsidRDefault="00061434" w:rsidP="00C119C2">
      <w:pPr>
        <w:rPr>
          <w:lang w:eastAsia="zh-CN"/>
        </w:rPr>
      </w:pPr>
    </w:p>
    <w:p w14:paraId="46857894" w14:textId="77777777" w:rsidR="00061434" w:rsidRDefault="00061434" w:rsidP="00C119C2">
      <w:pPr>
        <w:rPr>
          <w:lang w:eastAsia="zh-CN"/>
        </w:rPr>
      </w:pPr>
    </w:p>
    <w:p w14:paraId="096FA860" w14:textId="77777777" w:rsidR="00061434" w:rsidRDefault="00061434" w:rsidP="00C119C2">
      <w:pPr>
        <w:rPr>
          <w:lang w:eastAsia="zh-CN"/>
        </w:rPr>
      </w:pPr>
    </w:p>
    <w:p w14:paraId="1B9B1FDA" w14:textId="6AB12B2C" w:rsidR="00061434" w:rsidRDefault="00061434" w:rsidP="00C119C2">
      <w:pPr>
        <w:rPr>
          <w:lang w:eastAsia="zh-CN"/>
        </w:rPr>
      </w:pPr>
    </w:p>
    <w:p w14:paraId="29D22C40" w14:textId="581D2B8F" w:rsidR="00D360A6" w:rsidRDefault="00D360A6" w:rsidP="00C119C2">
      <w:pPr>
        <w:rPr>
          <w:lang w:eastAsia="zh-CN"/>
        </w:rPr>
      </w:pPr>
    </w:p>
    <w:p w14:paraId="721CE630" w14:textId="77777777" w:rsidR="00D360A6" w:rsidRDefault="00D360A6" w:rsidP="00C119C2">
      <w:pPr>
        <w:rPr>
          <w:lang w:eastAsia="zh-CN"/>
        </w:rPr>
      </w:pPr>
    </w:p>
    <w:p w14:paraId="2921B1C8" w14:textId="313EB0B1" w:rsidR="00807108" w:rsidRDefault="0075165E" w:rsidP="00C119C2">
      <w:pPr>
        <w:pStyle w:val="1"/>
        <w:spacing w:after="240"/>
        <w:rPr>
          <w:lang w:eastAsia="zh-CN"/>
        </w:rPr>
      </w:pPr>
      <w:bookmarkStart w:id="13" w:name="_Toc22218345"/>
      <w:bookmarkStart w:id="14" w:name="_Toc25172204"/>
      <w:bookmarkStart w:id="15" w:name="_Toc25172273"/>
      <w:bookmarkStart w:id="16" w:name="_Toc25184032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13"/>
      <w:r w:rsidR="00534499">
        <w:rPr>
          <w:rFonts w:hint="eastAsia"/>
          <w:lang w:eastAsia="zh-CN"/>
        </w:rPr>
        <w:t>与实现</w:t>
      </w:r>
      <w:bookmarkEnd w:id="14"/>
      <w:bookmarkEnd w:id="15"/>
      <w:bookmarkEnd w:id="16"/>
    </w:p>
    <w:p w14:paraId="18923DF1" w14:textId="69B5C1EF" w:rsidR="00947634" w:rsidRPr="00947634" w:rsidRDefault="0075165E" w:rsidP="00947634">
      <w:pPr>
        <w:pStyle w:val="2"/>
        <w:spacing w:before="120"/>
      </w:pPr>
      <w:bookmarkStart w:id="17" w:name="_Toc22218346"/>
      <w:bookmarkStart w:id="18" w:name="_Toc25172205"/>
      <w:bookmarkStart w:id="19" w:name="_Toc25172274"/>
      <w:bookmarkStart w:id="20" w:name="_Toc25184033"/>
      <w:r>
        <w:rPr>
          <w:rFonts w:hint="eastAsia"/>
        </w:rPr>
        <w:t xml:space="preserve">2.1 </w:t>
      </w:r>
      <w:r w:rsidR="00534499">
        <w:rPr>
          <w:rFonts w:hint="eastAsia"/>
        </w:rPr>
        <w:t>Node</w:t>
      </w:r>
      <w:r w:rsidR="00534499">
        <w:rPr>
          <w:rFonts w:hint="eastAsia"/>
        </w:rPr>
        <w:t>类</w:t>
      </w:r>
      <w:r w:rsidR="00061434">
        <w:rPr>
          <w:rFonts w:hint="eastAsia"/>
        </w:rPr>
        <w:t>设计</w:t>
      </w:r>
      <w:bookmarkEnd w:id="17"/>
      <w:r w:rsidR="00534499">
        <w:rPr>
          <w:rFonts w:hint="eastAsia"/>
        </w:rPr>
        <w:t>与实现</w:t>
      </w:r>
      <w:bookmarkEnd w:id="18"/>
      <w:bookmarkEnd w:id="19"/>
      <w:bookmarkEnd w:id="20"/>
    </w:p>
    <w:p w14:paraId="17B07872" w14:textId="57D15E5F" w:rsidR="00D91275" w:rsidRDefault="00534499" w:rsidP="00061434">
      <w:pPr>
        <w:rPr>
          <w:lang w:eastAsia="zh-CN"/>
        </w:rPr>
      </w:pP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类为</w:t>
      </w:r>
      <w:r>
        <w:rPr>
          <w:rFonts w:hint="eastAsia"/>
          <w:lang w:eastAsia="zh-CN"/>
        </w:rPr>
        <w:t>LinkedList</w:t>
      </w:r>
      <w:r>
        <w:rPr>
          <w:rFonts w:hint="eastAsia"/>
          <w:lang w:eastAsia="zh-CN"/>
        </w:rPr>
        <w:t>的基础节点，是一个模板类。它能够存储一个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类型的值以及一个指向下一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节点的</w:t>
      </w:r>
      <w:r>
        <w:rPr>
          <w:rFonts w:hint="eastAsia"/>
          <w:lang w:eastAsia="zh-CN"/>
        </w:rPr>
        <w:t>next</w:t>
      </w:r>
      <w:r>
        <w:rPr>
          <w:rFonts w:hint="eastAsia"/>
          <w:lang w:eastAsia="zh-CN"/>
        </w:rPr>
        <w:t>成员变量。</w:t>
      </w:r>
    </w:p>
    <w:p w14:paraId="14C42C52" w14:textId="77777777" w:rsidR="00534499" w:rsidRPr="00534499" w:rsidRDefault="00534499" w:rsidP="005344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宋体"/>
          <w:color w:val="A9B7C6"/>
          <w:sz w:val="17"/>
          <w:szCs w:val="17"/>
          <w:lang w:eastAsia="zh-CN" w:bidi="ar-SA"/>
        </w:rPr>
      </w:pP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 xml:space="preserve">template 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>&lt;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 xml:space="preserve">class 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 xml:space="preserve">T&gt; 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 xml:space="preserve">class 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>Node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br/>
        <w:t>{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br/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>public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>: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br/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br/>
        <w:t xml:space="preserve">    Node(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 xml:space="preserve">const 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>T &amp; value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 xml:space="preserve">, 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 xml:space="preserve">Node&lt;T&gt; *next= 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>nullptr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>) : value(value)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 xml:space="preserve">, 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>next(next) {}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br/>
        <w:t xml:space="preserve">    Node(Node&lt;T&gt; *next= 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>nullptr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>) : next(next) {}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br/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br/>
        <w:t xml:space="preserve">    T value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>;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br/>
        <w:t xml:space="preserve">    </w:t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>Node&lt;T&gt; *next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>;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br/>
      </w:r>
      <w:r w:rsidRPr="00534499">
        <w:rPr>
          <w:rFonts w:ascii="Consolas" w:hAnsi="Consolas" w:cs="宋体"/>
          <w:color w:val="A9B7C6"/>
          <w:sz w:val="17"/>
          <w:szCs w:val="17"/>
          <w:lang w:eastAsia="zh-CN" w:bidi="ar-SA"/>
        </w:rPr>
        <w:t>}</w:t>
      </w:r>
      <w:r w:rsidRPr="00534499">
        <w:rPr>
          <w:rFonts w:ascii="Consolas" w:hAnsi="Consolas" w:cs="宋体"/>
          <w:color w:val="CC7832"/>
          <w:sz w:val="17"/>
          <w:szCs w:val="17"/>
          <w:lang w:eastAsia="zh-CN" w:bidi="ar-SA"/>
        </w:rPr>
        <w:t>;</w:t>
      </w:r>
    </w:p>
    <w:p w14:paraId="087F0339" w14:textId="77777777" w:rsidR="00534499" w:rsidRPr="00534499" w:rsidRDefault="00534499" w:rsidP="00061434">
      <w:pPr>
        <w:rPr>
          <w:lang w:eastAsia="zh-CN"/>
        </w:rPr>
      </w:pPr>
    </w:p>
    <w:p w14:paraId="7FFF1F8D" w14:textId="3BF327D0" w:rsidR="0075165E" w:rsidRDefault="0075165E" w:rsidP="00534499">
      <w:pPr>
        <w:pStyle w:val="2"/>
        <w:spacing w:before="120"/>
      </w:pPr>
      <w:bookmarkStart w:id="21" w:name="_Toc22218347"/>
      <w:bookmarkStart w:id="22" w:name="_Toc25172206"/>
      <w:bookmarkStart w:id="23" w:name="_Toc25172275"/>
      <w:bookmarkStart w:id="24" w:name="_Toc25184034"/>
      <w:r>
        <w:rPr>
          <w:rFonts w:hint="eastAsia"/>
        </w:rPr>
        <w:t xml:space="preserve">2.2 </w:t>
      </w:r>
      <w:r w:rsidR="00534499">
        <w:rPr>
          <w:rFonts w:hint="eastAsia"/>
        </w:rPr>
        <w:t>LinkedList</w:t>
      </w:r>
      <w:r w:rsidR="0093338F" w:rsidRPr="00E44AA2">
        <w:rPr>
          <w:rFonts w:hint="eastAsia"/>
        </w:rPr>
        <w:t>类</w:t>
      </w:r>
      <w:bookmarkEnd w:id="21"/>
      <w:r w:rsidR="00534499">
        <w:rPr>
          <w:rFonts w:hint="eastAsia"/>
        </w:rPr>
        <w:t>设计与实现</w:t>
      </w:r>
      <w:bookmarkEnd w:id="22"/>
      <w:bookmarkEnd w:id="23"/>
      <w:bookmarkEnd w:id="24"/>
    </w:p>
    <w:p w14:paraId="55A83236" w14:textId="459EF330" w:rsidR="00017145" w:rsidRDefault="00534499" w:rsidP="00017145">
      <w:pPr>
        <w:rPr>
          <w:lang w:eastAsia="zh-CN"/>
        </w:rPr>
      </w:pPr>
      <w:r>
        <w:rPr>
          <w:rFonts w:hint="eastAsia"/>
          <w:lang w:eastAsia="zh-CN"/>
        </w:rPr>
        <w:t>模板类，有两个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类型的成员变量</w:t>
      </w:r>
      <w:r>
        <w:rPr>
          <w:rFonts w:hint="eastAsia"/>
          <w:lang w:eastAsia="zh-CN"/>
        </w:rPr>
        <w:t>first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last</w:t>
      </w:r>
      <w:r>
        <w:rPr>
          <w:rFonts w:hint="eastAsia"/>
          <w:lang w:eastAsia="zh-CN"/>
        </w:rPr>
        <w:t>，分别指向链表头和末尾。</w:t>
      </w:r>
      <w:r w:rsidR="00017145">
        <w:rPr>
          <w:rFonts w:hint="eastAsia"/>
          <w:lang w:eastAsia="zh-CN"/>
        </w:rPr>
        <w:t>这个类当作一个队列</w:t>
      </w:r>
      <w:r w:rsidR="00017145">
        <w:rPr>
          <w:rFonts w:hint="eastAsia"/>
          <w:lang w:eastAsia="zh-CN"/>
        </w:rPr>
        <w:t>,</w:t>
      </w:r>
      <w:r w:rsidR="00017145">
        <w:rPr>
          <w:rFonts w:hint="eastAsia"/>
          <w:lang w:eastAsia="zh-CN"/>
        </w:rPr>
        <w:t>其中有</w:t>
      </w:r>
      <w:r w:rsidR="00017145">
        <w:rPr>
          <w:rFonts w:hint="eastAsia"/>
          <w:lang w:eastAsia="zh-CN"/>
        </w:rPr>
        <w:t>enqueue(),dequeue(),empty()</w:t>
      </w:r>
      <w:r w:rsidR="00017145">
        <w:rPr>
          <w:rFonts w:hint="eastAsia"/>
          <w:lang w:eastAsia="zh-CN"/>
        </w:rPr>
        <w:t>函数。</w:t>
      </w:r>
    </w:p>
    <w:p w14:paraId="7DE451C0" w14:textId="657BB8DE" w:rsidR="00017145" w:rsidRDefault="00017145" w:rsidP="00017145">
      <w:pPr>
        <w:rPr>
          <w:lang w:eastAsia="zh-CN"/>
        </w:rPr>
      </w:pPr>
      <w:r>
        <w:rPr>
          <w:rFonts w:hint="eastAsia"/>
          <w:lang w:eastAsia="zh-CN"/>
        </w:rPr>
        <w:t>empty()</w:t>
      </w:r>
      <w:r>
        <w:rPr>
          <w:rFonts w:hint="eastAsia"/>
          <w:lang w:eastAsia="zh-CN"/>
        </w:rPr>
        <w:t>：只要简单的判断</w:t>
      </w:r>
      <w:r>
        <w:rPr>
          <w:rFonts w:hint="eastAsia"/>
          <w:lang w:eastAsia="zh-CN"/>
        </w:rPr>
        <w:t>first</w:t>
      </w:r>
      <w:r>
        <w:rPr>
          <w:rFonts w:hint="eastAsia"/>
          <w:lang w:eastAsia="zh-CN"/>
        </w:rPr>
        <w:t>是否为空即可简单的判断队列是否为空。</w:t>
      </w:r>
    </w:p>
    <w:p w14:paraId="566FFF7A" w14:textId="3AAB7F84" w:rsidR="00017145" w:rsidRDefault="00017145" w:rsidP="00017145">
      <w:pPr>
        <w:rPr>
          <w:lang w:eastAsia="zh-CN"/>
        </w:rPr>
      </w:pPr>
      <w:r>
        <w:rPr>
          <w:rFonts w:hint="eastAsia"/>
          <w:lang w:eastAsia="zh-CN"/>
        </w:rPr>
        <w:t>enqueue()</w:t>
      </w:r>
      <w:r>
        <w:rPr>
          <w:rFonts w:hint="eastAsia"/>
          <w:lang w:eastAsia="zh-CN"/>
        </w:rPr>
        <w:t>：因为是队列，所以这个函数负责将数据加入链表的末尾。添加的过程是：如果头尾指针都为空的话，就让头尾指针指向这个元素，否则就在尾指针之后添加这个元素，并且让尾指针指向它。（而且如果</w:t>
      </w:r>
      <w:r>
        <w:rPr>
          <w:rFonts w:hint="eastAsia"/>
          <w:lang w:eastAsia="zh-CN"/>
        </w:rPr>
        <w:t>first-</w:t>
      </w:r>
      <w:r>
        <w:rPr>
          <w:lang w:eastAsia="zh-CN"/>
        </w:rPr>
        <w:t>&gt;</w:t>
      </w:r>
      <w:r>
        <w:rPr>
          <w:rFonts w:hint="eastAsia"/>
          <w:lang w:eastAsia="zh-CN"/>
        </w:rPr>
        <w:t>next</w:t>
      </w:r>
      <w:r>
        <w:rPr>
          <w:rFonts w:hint="eastAsia"/>
          <w:lang w:eastAsia="zh-CN"/>
        </w:rPr>
        <w:t>为空，得让它指向</w:t>
      </w:r>
      <w:r>
        <w:rPr>
          <w:rFonts w:hint="eastAsia"/>
          <w:lang w:eastAsia="zh-CN"/>
        </w:rPr>
        <w:t>last</w:t>
      </w:r>
      <w:r>
        <w:rPr>
          <w:rFonts w:hint="eastAsia"/>
          <w:lang w:eastAsia="zh-CN"/>
        </w:rPr>
        <w:t>，不这样的话</w:t>
      </w:r>
      <w:r>
        <w:rPr>
          <w:rFonts w:hint="eastAsia"/>
          <w:lang w:eastAsia="zh-CN"/>
        </w:rPr>
        <w:t>first</w:t>
      </w:r>
      <w:r>
        <w:rPr>
          <w:rFonts w:hint="eastAsia"/>
          <w:lang w:eastAsia="zh-CN"/>
        </w:rPr>
        <w:t>只是一个单独的节点，和后续节点没有产生联系）。</w:t>
      </w:r>
    </w:p>
    <w:p w14:paraId="6047C7A3" w14:textId="79B22DCC" w:rsidR="00017145" w:rsidRDefault="00017145" w:rsidP="00017145">
      <w:pPr>
        <w:rPr>
          <w:lang w:eastAsia="zh-CN"/>
        </w:rPr>
      </w:pPr>
      <w:r>
        <w:rPr>
          <w:rFonts w:hint="eastAsia"/>
          <w:lang w:eastAsia="zh-CN"/>
        </w:rPr>
        <w:t>dequeue()</w:t>
      </w:r>
      <w:r>
        <w:rPr>
          <w:rFonts w:hint="eastAsia"/>
          <w:lang w:eastAsia="zh-CN"/>
        </w:rPr>
        <w:t>：如果队列为空，返回。否则返回队列头元素（</w:t>
      </w:r>
      <w:r>
        <w:rPr>
          <w:rFonts w:hint="eastAsia"/>
          <w:lang w:eastAsia="zh-CN"/>
        </w:rPr>
        <w:t>first</w:t>
      </w:r>
      <w:r>
        <w:rPr>
          <w:rFonts w:hint="eastAsia"/>
          <w:lang w:eastAsia="zh-CN"/>
        </w:rPr>
        <w:t>的元素），并且让</w:t>
      </w:r>
      <w:r>
        <w:rPr>
          <w:rFonts w:hint="eastAsia"/>
          <w:lang w:eastAsia="zh-CN"/>
        </w:rPr>
        <w:t>first</w:t>
      </w:r>
      <w:r>
        <w:rPr>
          <w:rFonts w:hint="eastAsia"/>
          <w:lang w:eastAsia="zh-CN"/>
        </w:rPr>
        <w:t>指向它的下一个元素</w:t>
      </w:r>
      <w:r w:rsidR="002A4099">
        <w:rPr>
          <w:rFonts w:hint="eastAsia"/>
          <w:lang w:eastAsia="zh-CN"/>
        </w:rPr>
        <w:t>，如果</w:t>
      </w:r>
      <w:r w:rsidR="002A4099">
        <w:rPr>
          <w:rFonts w:hint="eastAsia"/>
          <w:lang w:eastAsia="zh-CN"/>
        </w:rPr>
        <w:t>first</w:t>
      </w:r>
      <w:r w:rsidR="002A4099">
        <w:rPr>
          <w:rFonts w:hint="eastAsia"/>
          <w:lang w:eastAsia="zh-CN"/>
        </w:rPr>
        <w:t>为空则也让</w:t>
      </w:r>
      <w:r w:rsidR="002A4099">
        <w:rPr>
          <w:rFonts w:hint="eastAsia"/>
          <w:lang w:eastAsia="zh-CN"/>
        </w:rPr>
        <w:t>last</w:t>
      </w:r>
      <w:r w:rsidR="002A4099">
        <w:rPr>
          <w:rFonts w:hint="eastAsia"/>
          <w:lang w:eastAsia="zh-CN"/>
        </w:rPr>
        <w:t>为空。</w:t>
      </w:r>
    </w:p>
    <w:p w14:paraId="65911B20" w14:textId="77777777" w:rsidR="00D661C8" w:rsidRPr="00D661C8" w:rsidRDefault="00D661C8" w:rsidP="00D661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宋体"/>
          <w:color w:val="A9B7C6"/>
          <w:sz w:val="14"/>
          <w:szCs w:val="14"/>
          <w:lang w:eastAsia="zh-CN" w:bidi="ar-SA"/>
        </w:rPr>
      </w:pP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template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&lt;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 xml:space="preserve">class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T&gt;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 xml:space="preserve">class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LinkedList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>{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public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: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LinkedList():first(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nullptr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)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,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last(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nullptr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)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{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}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 xml:space="preserve">bool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empty()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{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 xml:space="preserve">return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 xml:space="preserve">first == 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nullptr;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}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 xml:space="preserve">void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enqueue(T t)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{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if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 xml:space="preserve">(first== 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 xml:space="preserve">nullptr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 xml:space="preserve">&amp;&amp; last== 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nullptr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)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{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    first = 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 xml:space="preserve">new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Node&lt;T&gt;(t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, nullptr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)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       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 xml:space="preserve">last = 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 xml:space="preserve">new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Node&lt;T&gt;(t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, nullptr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)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   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}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else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   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{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    Node&lt;T&gt; *temp = 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 xml:space="preserve">new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Node&lt;T&gt;(t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, nullptr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)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       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last-&gt;next = temp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       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last=last-&gt;next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        if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 xml:space="preserve">(first-&gt;next== 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nullptr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)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    {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        first-&gt;next = last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       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}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}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}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T dequeue()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{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 xml:space="preserve">if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 xml:space="preserve">(first == 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nullptr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)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{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 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return nullptr;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 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}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T t = first-&gt;value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 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first = first-&gt;next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    if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 xml:space="preserve">(first== 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nullptr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)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{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    last = 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nullptr;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lastRenderedPageBreak/>
        <w:t xml:space="preserve">       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}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    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 xml:space="preserve">return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t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}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br/>
        <w:t xml:space="preserve">    Node&lt;T&gt; * first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  <w:t xml:space="preserve">    </w:t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Node&lt;T&gt; * last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br/>
      </w:r>
      <w:r w:rsidRPr="00D661C8">
        <w:rPr>
          <w:rFonts w:ascii="Consolas" w:hAnsi="Consolas" w:cs="宋体"/>
          <w:color w:val="A9B7C6"/>
          <w:sz w:val="14"/>
          <w:szCs w:val="14"/>
          <w:lang w:eastAsia="zh-CN" w:bidi="ar-SA"/>
        </w:rPr>
        <w:t>}</w:t>
      </w:r>
      <w:r w:rsidRPr="00D661C8">
        <w:rPr>
          <w:rFonts w:ascii="Consolas" w:hAnsi="Consolas" w:cs="宋体"/>
          <w:color w:val="CC7832"/>
          <w:sz w:val="14"/>
          <w:szCs w:val="14"/>
          <w:lang w:eastAsia="zh-CN" w:bidi="ar-SA"/>
        </w:rPr>
        <w:t>;</w:t>
      </w:r>
    </w:p>
    <w:p w14:paraId="4393EF6F" w14:textId="77777777" w:rsidR="00D661C8" w:rsidRPr="00D661C8" w:rsidRDefault="00D661C8" w:rsidP="00017145">
      <w:pPr>
        <w:ind w:firstLine="482"/>
        <w:rPr>
          <w:b/>
          <w:bCs/>
          <w:lang w:eastAsia="zh-CN"/>
        </w:rPr>
      </w:pPr>
    </w:p>
    <w:p w14:paraId="1A85EFD8" w14:textId="77777777" w:rsidR="00017145" w:rsidRPr="006A7EA6" w:rsidRDefault="00017145" w:rsidP="00017145">
      <w:pPr>
        <w:rPr>
          <w:lang w:eastAsia="zh-CN"/>
        </w:rPr>
      </w:pPr>
    </w:p>
    <w:p w14:paraId="06AB5BE9" w14:textId="466DC19C" w:rsidR="00370A2B" w:rsidRDefault="00972043" w:rsidP="00D661C8">
      <w:pPr>
        <w:pStyle w:val="2"/>
        <w:spacing w:before="120"/>
      </w:pPr>
      <w:bookmarkStart w:id="25" w:name="_Toc22218348"/>
      <w:bookmarkStart w:id="26" w:name="_Toc25172207"/>
      <w:bookmarkStart w:id="27" w:name="_Toc25172276"/>
      <w:bookmarkStart w:id="28" w:name="_Toc25184035"/>
      <w:r>
        <w:rPr>
          <w:rFonts w:hint="eastAsia"/>
        </w:rPr>
        <w:t>2</w:t>
      </w:r>
      <w:r w:rsidR="00D91275">
        <w:t>.3</w:t>
      </w:r>
      <w:r>
        <w:rPr>
          <w:rFonts w:hint="eastAsia"/>
        </w:rPr>
        <w:t xml:space="preserve"> </w:t>
      </w:r>
      <w:bookmarkEnd w:id="25"/>
      <w:r w:rsidR="00534499">
        <w:rPr>
          <w:rFonts w:hint="eastAsia"/>
        </w:rPr>
        <w:t>主函数设计与实现</w:t>
      </w:r>
      <w:bookmarkEnd w:id="26"/>
      <w:bookmarkEnd w:id="27"/>
      <w:bookmarkEnd w:id="28"/>
    </w:p>
    <w:p w14:paraId="7BA948AC" w14:textId="40A4703D" w:rsidR="00D661C8" w:rsidRDefault="00D661C8" w:rsidP="00D661C8">
      <w:pPr>
        <w:rPr>
          <w:lang w:eastAsia="zh-CN"/>
        </w:rPr>
      </w:pPr>
      <w:r>
        <w:rPr>
          <w:rFonts w:hint="eastAsia"/>
          <w:lang w:eastAsia="zh-CN"/>
        </w:rPr>
        <w:t>首先，先用一个数组存储用户输入的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个正整数，并且创建两个</w:t>
      </w:r>
      <w:r>
        <w:rPr>
          <w:rFonts w:hint="eastAsia"/>
          <w:lang w:eastAsia="zh-CN"/>
        </w:rPr>
        <w:t>LinkedList</w:t>
      </w:r>
      <w:r>
        <w:rPr>
          <w:rFonts w:hint="eastAsia"/>
          <w:lang w:eastAsia="zh-CN"/>
        </w:rPr>
        <w:t>链表队列，代表了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两个柜台。然后，根据编号为奇数还是偶数让他们分别进入两个队列（即代表了他们在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两个柜台上排队）。</w:t>
      </w:r>
    </w:p>
    <w:p w14:paraId="1C0A2447" w14:textId="203D2D82" w:rsidR="00D661C8" w:rsidRDefault="00D661C8" w:rsidP="00D661C8">
      <w:pPr>
        <w:rPr>
          <w:lang w:eastAsia="zh-CN"/>
        </w:rPr>
      </w:pPr>
      <w:r>
        <w:rPr>
          <w:rFonts w:hint="eastAsia"/>
          <w:lang w:eastAsia="zh-CN"/>
        </w:rPr>
        <w:t>然后进入循环，循环中，如果队列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不为空，则打印此队列的头节点，并且让头节点指向下一个节点，重复一次，判断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队列是否为空，不为空则打印当前的子节点。接着判断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队列是否为空，不为空打印它的头节点，并且让他指向他的下一个节点。（其实这就是在模拟题目中的情形：</w:t>
      </w:r>
      <w:r>
        <w:rPr>
          <w:lang w:eastAsia="zh-CN"/>
        </w:rPr>
        <w:t>当</w:t>
      </w:r>
      <w:r>
        <w:rPr>
          <w:lang w:eastAsia="zh-CN"/>
        </w:rPr>
        <w:t>A</w:t>
      </w:r>
      <w:r>
        <w:rPr>
          <w:lang w:eastAsia="zh-CN"/>
        </w:rPr>
        <w:t>窗口</w:t>
      </w:r>
      <w:r>
        <w:rPr>
          <w:rFonts w:hint="eastAsia"/>
          <w:lang w:eastAsia="zh-CN"/>
        </w:rPr>
        <w:t>每</w:t>
      </w:r>
      <w:r>
        <w:rPr>
          <w:lang w:eastAsia="zh-CN"/>
        </w:rPr>
        <w:t>处理完</w:t>
      </w:r>
      <w:r>
        <w:rPr>
          <w:lang w:eastAsia="zh-CN"/>
        </w:rPr>
        <w:t>2</w:t>
      </w:r>
      <w:r>
        <w:rPr>
          <w:lang w:eastAsia="zh-CN"/>
        </w:rPr>
        <w:t>个顾客是，</w:t>
      </w:r>
      <w:r>
        <w:rPr>
          <w:lang w:eastAsia="zh-CN"/>
        </w:rPr>
        <w:t>B</w:t>
      </w:r>
      <w:r>
        <w:rPr>
          <w:lang w:eastAsia="zh-CN"/>
        </w:rPr>
        <w:t>窗口处理完</w:t>
      </w:r>
      <w:r>
        <w:rPr>
          <w:lang w:eastAsia="zh-CN"/>
        </w:rPr>
        <w:t>1</w:t>
      </w:r>
      <w:r>
        <w:rPr>
          <w:lang w:eastAsia="zh-CN"/>
        </w:rPr>
        <w:t>个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。并且当不同窗口同时处理完</w:t>
      </w:r>
      <w:r>
        <w:rPr>
          <w:lang w:eastAsia="zh-CN"/>
        </w:rPr>
        <w:t>2</w:t>
      </w:r>
      <w:r>
        <w:rPr>
          <w:lang w:eastAsia="zh-CN"/>
        </w:rPr>
        <w:t>个顾客时，</w:t>
      </w:r>
      <w:r>
        <w:rPr>
          <w:lang w:eastAsia="zh-CN"/>
        </w:rPr>
        <w:t>A</w:t>
      </w:r>
      <w:r>
        <w:rPr>
          <w:lang w:eastAsia="zh-CN"/>
        </w:rPr>
        <w:t>窗口的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优先输出。</w:t>
      </w:r>
      <w:r>
        <w:rPr>
          <w:rFonts w:hint="eastAsia"/>
          <w:lang w:eastAsia="zh-CN"/>
        </w:rPr>
        <w:t>）然后继续进入循环判断条件，如果</w:t>
      </w:r>
      <w:r w:rsidR="00EE5690">
        <w:rPr>
          <w:rFonts w:hint="eastAsia"/>
          <w:lang w:eastAsia="zh-CN"/>
        </w:rPr>
        <w:t>两个</w:t>
      </w:r>
      <w:r>
        <w:rPr>
          <w:rFonts w:hint="eastAsia"/>
          <w:lang w:eastAsia="zh-CN"/>
        </w:rPr>
        <w:t>队列</w:t>
      </w:r>
      <w:r w:rsidR="00EE5690">
        <w:rPr>
          <w:rFonts w:hint="eastAsia"/>
          <w:lang w:eastAsia="zh-CN"/>
        </w:rPr>
        <w:t>都</w:t>
      </w:r>
      <w:r>
        <w:rPr>
          <w:rFonts w:hint="eastAsia"/>
          <w:lang w:eastAsia="zh-CN"/>
        </w:rPr>
        <w:t>为空则退出循环，否则继续循环。</w:t>
      </w:r>
      <w:r w:rsidR="00EE5690">
        <w:rPr>
          <w:rFonts w:hint="eastAsia"/>
          <w:lang w:eastAsia="zh-CN"/>
        </w:rPr>
        <w:t>值得注意的是</w:t>
      </w:r>
      <w:r w:rsidR="00EE5690">
        <w:rPr>
          <w:rFonts w:hint="eastAsia"/>
          <w:lang w:eastAsia="zh-CN"/>
        </w:rPr>
        <w:t>,</w:t>
      </w:r>
      <w:r w:rsidR="00EE5690">
        <w:rPr>
          <w:rFonts w:hint="eastAsia"/>
          <w:lang w:eastAsia="zh-CN"/>
        </w:rPr>
        <w:t>如果其中一个队列为空的话</w:t>
      </w:r>
      <w:r w:rsidR="00EE5690">
        <w:rPr>
          <w:rFonts w:hint="eastAsia"/>
          <w:lang w:eastAsia="zh-CN"/>
        </w:rPr>
        <w:t>,</w:t>
      </w:r>
      <w:r w:rsidR="00EE5690">
        <w:rPr>
          <w:rFonts w:hint="eastAsia"/>
          <w:lang w:eastAsia="zh-CN"/>
        </w:rPr>
        <w:t>那么就会把另一个队列的所有元素都输出了。</w:t>
      </w:r>
    </w:p>
    <w:p w14:paraId="5D3D5D4B" w14:textId="77777777" w:rsidR="002840A4" w:rsidRPr="002840A4" w:rsidRDefault="002840A4" w:rsidP="002840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宋体"/>
          <w:color w:val="A9B7C6"/>
          <w:sz w:val="18"/>
          <w:szCs w:val="18"/>
          <w:lang w:eastAsia="zh-CN" w:bidi="ar-SA"/>
        </w:rPr>
      </w:pP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 xml:space="preserve">int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main()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>{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cout &lt;&lt; </w:t>
      </w:r>
      <w:r w:rsidRPr="002840A4">
        <w:rPr>
          <w:rFonts w:ascii="Consolas" w:hAnsi="Consolas" w:cs="宋体"/>
          <w:color w:val="6A8759"/>
          <w:sz w:val="18"/>
          <w:szCs w:val="18"/>
          <w:lang w:eastAsia="zh-CN" w:bidi="ar-SA"/>
        </w:rPr>
        <w:t>"Please Enter the total number of customers N, and the number of N customers:"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int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N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cin &gt;&gt; N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vector&lt;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int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&gt; customers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LinkedList&lt;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int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&gt; listA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 xml:space="preserve">,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listB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for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(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 xml:space="preserve">int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 xml:space="preserve">i = </w:t>
      </w:r>
      <w:r w:rsidRPr="002840A4">
        <w:rPr>
          <w:rFonts w:ascii="Consolas" w:hAnsi="Consolas" w:cs="宋体"/>
          <w:color w:val="6897BB"/>
          <w:sz w:val="18"/>
          <w:szCs w:val="18"/>
          <w:lang w:eastAsia="zh-CN" w:bidi="ar-SA"/>
        </w:rPr>
        <w:t>0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 xml:space="preserve">;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i &lt; N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 xml:space="preserve">;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++i)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{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    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 xml:space="preserve">int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customer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   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cin &gt;&gt; customer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   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customers.push_back(customer)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}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 xml:space="preserve">for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(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 xml:space="preserve">int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 xml:space="preserve">i = </w:t>
      </w:r>
      <w:r w:rsidRPr="002840A4">
        <w:rPr>
          <w:rFonts w:ascii="Consolas" w:hAnsi="Consolas" w:cs="宋体"/>
          <w:color w:val="6897BB"/>
          <w:sz w:val="18"/>
          <w:szCs w:val="18"/>
          <w:lang w:eastAsia="zh-CN" w:bidi="ar-SA"/>
        </w:rPr>
        <w:t>0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 xml:space="preserve">;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 xml:space="preserve">i &lt;N 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 xml:space="preserve">;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++i)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{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    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if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(customers[i]%</w:t>
      </w:r>
      <w:r w:rsidRPr="002840A4">
        <w:rPr>
          <w:rFonts w:ascii="Consolas" w:hAnsi="Consolas" w:cs="宋体"/>
          <w:color w:val="6897BB"/>
          <w:sz w:val="18"/>
          <w:szCs w:val="18"/>
          <w:lang w:eastAsia="zh-CN" w:bidi="ar-SA"/>
        </w:rPr>
        <w:t>2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==</w:t>
      </w:r>
      <w:r w:rsidRPr="002840A4">
        <w:rPr>
          <w:rFonts w:ascii="Consolas" w:hAnsi="Consolas" w:cs="宋体"/>
          <w:color w:val="6897BB"/>
          <w:sz w:val="18"/>
          <w:szCs w:val="18"/>
          <w:lang w:eastAsia="zh-CN" w:bidi="ar-SA"/>
        </w:rPr>
        <w:t>1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)</w:t>
      </w:r>
      <w:r w:rsidRPr="002840A4">
        <w:rPr>
          <w:rFonts w:ascii="Consolas" w:hAnsi="Consolas" w:cs="宋体"/>
          <w:color w:val="808080"/>
          <w:sz w:val="18"/>
          <w:szCs w:val="18"/>
          <w:lang w:eastAsia="zh-CN" w:bidi="ar-SA"/>
        </w:rPr>
        <w:t>//</w:t>
      </w:r>
      <w:r w:rsidRPr="002840A4">
        <w:rPr>
          <w:rFonts w:ascii="Arial" w:hAnsi="Arial" w:cs="Arial"/>
          <w:color w:val="808080"/>
          <w:sz w:val="18"/>
          <w:szCs w:val="18"/>
          <w:lang w:eastAsia="zh-CN" w:bidi="ar-SA"/>
        </w:rPr>
        <w:t>去</w:t>
      </w:r>
      <w:r w:rsidRPr="002840A4">
        <w:rPr>
          <w:rFonts w:ascii="Consolas" w:hAnsi="Consolas" w:cs="宋体"/>
          <w:color w:val="808080"/>
          <w:sz w:val="18"/>
          <w:szCs w:val="18"/>
          <w:lang w:eastAsia="zh-CN" w:bidi="ar-SA"/>
        </w:rPr>
        <w:t>1</w:t>
      </w:r>
      <w:r w:rsidRPr="002840A4">
        <w:rPr>
          <w:rFonts w:ascii="Consolas" w:hAnsi="Consolas" w:cs="宋体"/>
          <w:color w:val="808080"/>
          <w:sz w:val="18"/>
          <w:szCs w:val="18"/>
          <w:lang w:eastAsia="zh-CN" w:bidi="ar-SA"/>
        </w:rPr>
        <w:br/>
        <w:t xml:space="preserve">       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{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        listA.enqueue(customers[i])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   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}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    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else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   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{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        listB.enqueue(customers[i])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   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}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}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lastRenderedPageBreak/>
        <w:t xml:space="preserve">    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while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(!listA.empty() || !listB.empty())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{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    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if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(!listA.empty())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    {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        cout &lt;&lt; listA.first-&gt;value&lt;&lt;</w:t>
      </w:r>
      <w:r w:rsidRPr="002840A4">
        <w:rPr>
          <w:rFonts w:ascii="Consolas" w:hAnsi="Consolas" w:cs="宋体"/>
          <w:color w:val="6A8759"/>
          <w:sz w:val="18"/>
          <w:szCs w:val="18"/>
          <w:lang w:eastAsia="zh-CN" w:bidi="ar-SA"/>
        </w:rPr>
        <w:t>" "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       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listA.first = listA.first-&gt;next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   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}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    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if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(!listA.empty())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    {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        cout &lt;&lt; listA.first-&gt;value&lt;&lt;</w:t>
      </w:r>
      <w:r w:rsidRPr="002840A4">
        <w:rPr>
          <w:rFonts w:ascii="Consolas" w:hAnsi="Consolas" w:cs="宋体"/>
          <w:color w:val="6A8759"/>
          <w:sz w:val="18"/>
          <w:szCs w:val="18"/>
          <w:lang w:eastAsia="zh-CN" w:bidi="ar-SA"/>
        </w:rPr>
        <w:t>" "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       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listA.first = listA.first-&gt;next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   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}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    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if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(!listB.empty())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    {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        cout &lt;&lt; listB.first-&gt;value&lt;&lt;</w:t>
      </w:r>
      <w:r w:rsidRPr="002840A4">
        <w:rPr>
          <w:rFonts w:ascii="Consolas" w:hAnsi="Consolas" w:cs="宋体"/>
          <w:color w:val="6A8759"/>
          <w:sz w:val="18"/>
          <w:szCs w:val="18"/>
          <w:lang w:eastAsia="zh-CN" w:bidi="ar-SA"/>
        </w:rPr>
        <w:t>" "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       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listB.first = listB.first-&gt;next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    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}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}</w:t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 xml:space="preserve">return </w:t>
      </w:r>
      <w:r w:rsidRPr="002840A4">
        <w:rPr>
          <w:rFonts w:ascii="Consolas" w:hAnsi="Consolas" w:cs="宋体"/>
          <w:color w:val="6897BB"/>
          <w:sz w:val="18"/>
          <w:szCs w:val="18"/>
          <w:lang w:eastAsia="zh-CN" w:bidi="ar-SA"/>
        </w:rPr>
        <w:t>0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2840A4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</w:r>
      <w:r w:rsidRPr="002840A4">
        <w:rPr>
          <w:rFonts w:ascii="Consolas" w:hAnsi="Consolas" w:cs="宋体"/>
          <w:color w:val="A9B7C6"/>
          <w:sz w:val="18"/>
          <w:szCs w:val="18"/>
          <w:lang w:eastAsia="zh-CN" w:bidi="ar-SA"/>
        </w:rPr>
        <w:t>}</w:t>
      </w:r>
    </w:p>
    <w:p w14:paraId="66078A66" w14:textId="77777777" w:rsidR="002840A4" w:rsidRPr="002840A4" w:rsidRDefault="002840A4" w:rsidP="00D661C8">
      <w:pPr>
        <w:rPr>
          <w:rFonts w:hint="eastAsia"/>
          <w:lang w:eastAsia="zh-CN"/>
        </w:rPr>
      </w:pPr>
    </w:p>
    <w:p w14:paraId="063D028E" w14:textId="4C1E814C" w:rsidR="00D661C8" w:rsidRPr="00EE5690" w:rsidRDefault="00D661C8" w:rsidP="00D661C8">
      <w:pPr>
        <w:rPr>
          <w:lang w:eastAsia="zh-CN"/>
        </w:rPr>
      </w:pPr>
    </w:p>
    <w:p w14:paraId="7FAE728E" w14:textId="77777777" w:rsidR="00370A2B" w:rsidRPr="00370A2B" w:rsidRDefault="00370A2B" w:rsidP="006A7EA6">
      <w:pPr>
        <w:rPr>
          <w:lang w:eastAsia="zh-CN"/>
        </w:rPr>
      </w:pPr>
    </w:p>
    <w:p w14:paraId="408E1897" w14:textId="1F6F30D0" w:rsidR="00D360A6" w:rsidRDefault="00D360A6" w:rsidP="006B0072">
      <w:pPr>
        <w:rPr>
          <w:lang w:eastAsia="zh-CN"/>
        </w:rPr>
      </w:pPr>
    </w:p>
    <w:p w14:paraId="3AA005BD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2808E7C6" w14:textId="77777777" w:rsidR="002779D6" w:rsidRPr="002779D6" w:rsidRDefault="002779D6" w:rsidP="002779D6">
      <w:pPr>
        <w:rPr>
          <w:lang w:eastAsia="zh-CN"/>
        </w:rPr>
      </w:pPr>
    </w:p>
    <w:p w14:paraId="78B04EAC" w14:textId="167B0E39" w:rsidR="0075165E" w:rsidRDefault="00C07B9C" w:rsidP="0075165E">
      <w:pPr>
        <w:pStyle w:val="1"/>
        <w:spacing w:after="240"/>
        <w:rPr>
          <w:lang w:eastAsia="zh-CN"/>
        </w:rPr>
      </w:pPr>
      <w:bookmarkStart w:id="29" w:name="_Toc22218366"/>
      <w:bookmarkStart w:id="30" w:name="_Toc25172208"/>
      <w:bookmarkStart w:id="31" w:name="_Toc25172277"/>
      <w:bookmarkStart w:id="32" w:name="_Toc25184036"/>
      <w:r>
        <w:rPr>
          <w:rFonts w:hint="eastAsia"/>
          <w:lang w:eastAsia="zh-CN"/>
        </w:rPr>
        <w:t>3</w:t>
      </w:r>
      <w:r w:rsidR="0075165E" w:rsidRPr="0075165E">
        <w:rPr>
          <w:rFonts w:hint="eastAsia"/>
          <w:lang w:eastAsia="zh-CN"/>
        </w:rPr>
        <w:t xml:space="preserve"> </w:t>
      </w:r>
      <w:r w:rsidR="0075165E" w:rsidRPr="0075165E">
        <w:rPr>
          <w:rFonts w:hint="eastAsia"/>
          <w:lang w:eastAsia="zh-CN"/>
        </w:rPr>
        <w:t>测试</w:t>
      </w:r>
      <w:bookmarkEnd w:id="29"/>
      <w:bookmarkEnd w:id="30"/>
      <w:bookmarkEnd w:id="31"/>
      <w:bookmarkEnd w:id="32"/>
    </w:p>
    <w:p w14:paraId="1EC72215" w14:textId="0BF0555E" w:rsidR="004135DF" w:rsidRDefault="00C07B9C" w:rsidP="004135DF">
      <w:pPr>
        <w:pStyle w:val="2"/>
        <w:spacing w:before="120"/>
      </w:pPr>
      <w:bookmarkStart w:id="33" w:name="_Toc22218367"/>
      <w:bookmarkStart w:id="34" w:name="_Toc25172209"/>
      <w:bookmarkStart w:id="35" w:name="_Toc25172278"/>
      <w:bookmarkStart w:id="36" w:name="_Toc25184037"/>
      <w:r>
        <w:rPr>
          <w:rFonts w:hint="eastAsia"/>
        </w:rPr>
        <w:t>3</w:t>
      </w:r>
      <w:r w:rsidR="004135DF">
        <w:rPr>
          <w:rFonts w:hint="eastAsia"/>
        </w:rPr>
        <w:t xml:space="preserve">.1 </w:t>
      </w:r>
      <w:r w:rsidR="004135DF">
        <w:rPr>
          <w:rFonts w:hint="eastAsia"/>
        </w:rPr>
        <w:t>功能测试</w:t>
      </w:r>
      <w:bookmarkEnd w:id="33"/>
      <w:bookmarkEnd w:id="34"/>
      <w:bookmarkEnd w:id="35"/>
      <w:bookmarkEnd w:id="36"/>
    </w:p>
    <w:p w14:paraId="5873545F" w14:textId="2A3D2A5D" w:rsidR="004135DF" w:rsidRDefault="00C07B9C" w:rsidP="004135DF">
      <w:pPr>
        <w:pStyle w:val="3"/>
        <w:spacing w:before="120"/>
      </w:pPr>
      <w:bookmarkStart w:id="37" w:name="_Toc22218368"/>
      <w:bookmarkStart w:id="38" w:name="_Toc25172210"/>
      <w:bookmarkStart w:id="39" w:name="_Toc25172279"/>
      <w:bookmarkStart w:id="40" w:name="_Toc25184038"/>
      <w:r>
        <w:rPr>
          <w:rFonts w:hint="eastAsia"/>
        </w:rPr>
        <w:t>3</w:t>
      </w:r>
      <w:r w:rsidR="004135DF">
        <w:rPr>
          <w:rFonts w:hint="eastAsia"/>
        </w:rPr>
        <w:t xml:space="preserve">.1.1 </w:t>
      </w:r>
      <w:bookmarkEnd w:id="37"/>
      <w:r w:rsidR="00370A2B">
        <w:rPr>
          <w:rFonts w:hint="eastAsia"/>
        </w:rPr>
        <w:t>测试</w:t>
      </w:r>
      <w:r w:rsidR="00370A2B">
        <w:rPr>
          <w:rFonts w:hint="eastAsia"/>
        </w:rPr>
        <w:t>1</w:t>
      </w:r>
      <w:bookmarkEnd w:id="38"/>
      <w:bookmarkEnd w:id="39"/>
      <w:bookmarkEnd w:id="40"/>
    </w:p>
    <w:p w14:paraId="652D6516" w14:textId="2A275453" w:rsidR="00370A2B" w:rsidRPr="00370A2B" w:rsidRDefault="00F27CA4" w:rsidP="00370A2B">
      <w:pPr>
        <w:rPr>
          <w:lang w:eastAsia="zh-CN"/>
        </w:rPr>
      </w:pPr>
      <w:r w:rsidRPr="00F27CA4">
        <w:rPr>
          <w:noProof/>
          <w:lang w:eastAsia="zh-CN"/>
        </w:rPr>
        <w:drawing>
          <wp:inline distT="0" distB="0" distL="0" distR="0" wp14:anchorId="7F7102BE" wp14:editId="315703AA">
            <wp:extent cx="5759450" cy="1249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25BD" w14:textId="132E6849" w:rsidR="00370A2B" w:rsidRDefault="00C07B9C" w:rsidP="00370A2B">
      <w:pPr>
        <w:pStyle w:val="3"/>
        <w:spacing w:before="120"/>
      </w:pPr>
      <w:bookmarkStart w:id="41" w:name="_Toc25172211"/>
      <w:bookmarkStart w:id="42" w:name="_Toc25172280"/>
      <w:bookmarkStart w:id="43" w:name="_Toc25184039"/>
      <w:r>
        <w:rPr>
          <w:rFonts w:hint="eastAsia"/>
        </w:rPr>
        <w:lastRenderedPageBreak/>
        <w:t>3</w:t>
      </w:r>
      <w:r w:rsidR="00370A2B">
        <w:rPr>
          <w:rFonts w:hint="eastAsia"/>
        </w:rPr>
        <w:t xml:space="preserve">.1.2 </w:t>
      </w:r>
      <w:r w:rsidR="00370A2B">
        <w:rPr>
          <w:rFonts w:hint="eastAsia"/>
        </w:rPr>
        <w:t>测试</w:t>
      </w:r>
      <w:r w:rsidR="00370A2B">
        <w:rPr>
          <w:rFonts w:hint="eastAsia"/>
        </w:rPr>
        <w:t>2</w:t>
      </w:r>
      <w:bookmarkEnd w:id="41"/>
      <w:bookmarkEnd w:id="42"/>
      <w:bookmarkEnd w:id="43"/>
    </w:p>
    <w:p w14:paraId="0C44D1A1" w14:textId="771B9434" w:rsidR="00370A2B" w:rsidRPr="00370A2B" w:rsidRDefault="00F27CA4" w:rsidP="00370A2B">
      <w:pPr>
        <w:rPr>
          <w:lang w:eastAsia="zh-CN"/>
        </w:rPr>
      </w:pPr>
      <w:r w:rsidRPr="00F27CA4">
        <w:rPr>
          <w:noProof/>
          <w:lang w:eastAsia="zh-CN"/>
        </w:rPr>
        <w:drawing>
          <wp:inline distT="0" distB="0" distL="0" distR="0" wp14:anchorId="4330A4AC" wp14:editId="02795E1A">
            <wp:extent cx="5759450" cy="1014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5942" w14:textId="61F6077E" w:rsidR="00370A2B" w:rsidRDefault="00C07B9C" w:rsidP="00370A2B">
      <w:pPr>
        <w:pStyle w:val="3"/>
        <w:spacing w:before="120"/>
      </w:pPr>
      <w:bookmarkStart w:id="44" w:name="_Toc25172212"/>
      <w:bookmarkStart w:id="45" w:name="_Toc25172281"/>
      <w:bookmarkStart w:id="46" w:name="_Toc25184040"/>
      <w:r>
        <w:rPr>
          <w:rFonts w:hint="eastAsia"/>
        </w:rPr>
        <w:t>3</w:t>
      </w:r>
      <w:r w:rsidR="00370A2B">
        <w:rPr>
          <w:rFonts w:hint="eastAsia"/>
        </w:rPr>
        <w:t xml:space="preserve">.1.3 </w:t>
      </w:r>
      <w:r w:rsidR="00370A2B">
        <w:rPr>
          <w:rFonts w:hint="eastAsia"/>
        </w:rPr>
        <w:t>测试</w:t>
      </w:r>
      <w:r w:rsidR="00370A2B">
        <w:rPr>
          <w:rFonts w:hint="eastAsia"/>
        </w:rPr>
        <w:t>3</w:t>
      </w:r>
      <w:bookmarkEnd w:id="44"/>
      <w:bookmarkEnd w:id="45"/>
      <w:bookmarkEnd w:id="46"/>
    </w:p>
    <w:p w14:paraId="5FC2AC74" w14:textId="21E0322C" w:rsidR="00370A2B" w:rsidRPr="00370A2B" w:rsidRDefault="00F27CA4" w:rsidP="00370A2B">
      <w:pPr>
        <w:rPr>
          <w:lang w:eastAsia="zh-CN"/>
        </w:rPr>
      </w:pPr>
      <w:r w:rsidRPr="00F27CA4">
        <w:rPr>
          <w:noProof/>
          <w:lang w:eastAsia="zh-CN"/>
        </w:rPr>
        <w:drawing>
          <wp:inline distT="0" distB="0" distL="0" distR="0" wp14:anchorId="423BADAF" wp14:editId="057C20F9">
            <wp:extent cx="5759450" cy="10877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92147" w14:textId="74FFA175" w:rsidR="00370A2B" w:rsidRDefault="00C07B9C" w:rsidP="00370A2B">
      <w:pPr>
        <w:pStyle w:val="3"/>
        <w:spacing w:before="120"/>
      </w:pPr>
      <w:bookmarkStart w:id="47" w:name="_Toc25172213"/>
      <w:bookmarkStart w:id="48" w:name="_Toc25172282"/>
      <w:bookmarkStart w:id="49" w:name="_Toc25184041"/>
      <w:r>
        <w:rPr>
          <w:rFonts w:hint="eastAsia"/>
        </w:rPr>
        <w:t>3</w:t>
      </w:r>
      <w:r w:rsidR="00370A2B">
        <w:rPr>
          <w:rFonts w:hint="eastAsia"/>
        </w:rPr>
        <w:t xml:space="preserve">.1.4 </w:t>
      </w:r>
      <w:r w:rsidR="00370A2B">
        <w:rPr>
          <w:rFonts w:hint="eastAsia"/>
        </w:rPr>
        <w:t>测试</w:t>
      </w:r>
      <w:r w:rsidR="00370A2B">
        <w:rPr>
          <w:rFonts w:hint="eastAsia"/>
        </w:rPr>
        <w:t>4</w:t>
      </w:r>
      <w:bookmarkEnd w:id="47"/>
      <w:bookmarkEnd w:id="48"/>
      <w:bookmarkEnd w:id="49"/>
    </w:p>
    <w:p w14:paraId="222DB6E5" w14:textId="5DFAC80E" w:rsidR="00370A2B" w:rsidRDefault="00F27CA4" w:rsidP="00C07B9C">
      <w:pPr>
        <w:rPr>
          <w:lang w:eastAsia="zh-CN"/>
        </w:rPr>
      </w:pPr>
      <w:r w:rsidRPr="00F27CA4">
        <w:rPr>
          <w:noProof/>
          <w:lang w:eastAsia="zh-CN"/>
        </w:rPr>
        <w:drawing>
          <wp:inline distT="0" distB="0" distL="0" distR="0" wp14:anchorId="599287B1" wp14:editId="6B82FBDB">
            <wp:extent cx="5759450" cy="9829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3E78" w14:textId="78DE29B7" w:rsidR="00F27CA4" w:rsidRDefault="00F27CA4" w:rsidP="00F27CA4">
      <w:pPr>
        <w:pStyle w:val="3"/>
        <w:spacing w:before="120"/>
      </w:pPr>
      <w:bookmarkStart w:id="50" w:name="_Toc25184042"/>
      <w:r>
        <w:rPr>
          <w:rFonts w:hint="eastAsia"/>
        </w:rPr>
        <w:t>3.1.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5</w:t>
      </w:r>
      <w:bookmarkEnd w:id="50"/>
    </w:p>
    <w:p w14:paraId="7DF342B2" w14:textId="19C78F27" w:rsidR="00F27CA4" w:rsidRPr="00F27CA4" w:rsidRDefault="00F27CA4" w:rsidP="00F27CA4">
      <w:pPr>
        <w:rPr>
          <w:rFonts w:hint="eastAsia"/>
          <w:lang w:eastAsia="zh-CN"/>
        </w:rPr>
      </w:pPr>
      <w:r w:rsidRPr="00F27CA4">
        <w:rPr>
          <w:noProof/>
          <w:lang w:eastAsia="zh-CN"/>
        </w:rPr>
        <w:drawing>
          <wp:inline distT="0" distB="0" distL="0" distR="0" wp14:anchorId="04C25FF3" wp14:editId="05219B69">
            <wp:extent cx="5759450" cy="9740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306F" w14:textId="7553BE05" w:rsidR="00F27CA4" w:rsidRDefault="00F27CA4" w:rsidP="00F27CA4">
      <w:pPr>
        <w:pStyle w:val="3"/>
        <w:spacing w:before="120"/>
      </w:pPr>
      <w:bookmarkStart w:id="51" w:name="_Toc25184043"/>
      <w:r>
        <w:rPr>
          <w:rFonts w:hint="eastAsia"/>
        </w:rPr>
        <w:t>3.1.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6</w:t>
      </w:r>
      <w:bookmarkEnd w:id="51"/>
    </w:p>
    <w:p w14:paraId="28ADAC78" w14:textId="4023CBDE" w:rsidR="00F27CA4" w:rsidRPr="00F27CA4" w:rsidRDefault="00F27CA4" w:rsidP="00F27CA4">
      <w:pPr>
        <w:rPr>
          <w:rFonts w:hint="eastAsia"/>
          <w:lang w:eastAsia="zh-CN"/>
        </w:rPr>
      </w:pPr>
      <w:r w:rsidRPr="00F27CA4">
        <w:rPr>
          <w:noProof/>
          <w:lang w:eastAsia="zh-CN"/>
        </w:rPr>
        <w:drawing>
          <wp:inline distT="0" distB="0" distL="0" distR="0" wp14:anchorId="708C0BB3" wp14:editId="215498F1">
            <wp:extent cx="5759450" cy="989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9693" w14:textId="77777777" w:rsidR="00F27CA4" w:rsidRPr="00370A2B" w:rsidRDefault="00F27CA4" w:rsidP="00C07B9C">
      <w:pPr>
        <w:rPr>
          <w:rFonts w:hint="eastAsia"/>
          <w:lang w:eastAsia="zh-CN"/>
        </w:rPr>
      </w:pPr>
    </w:p>
    <w:p w14:paraId="2D3E537B" w14:textId="5799E937" w:rsidR="009828EA" w:rsidRPr="009828EA" w:rsidRDefault="009828EA" w:rsidP="009828EA">
      <w:pPr>
        <w:snapToGrid/>
        <w:spacing w:line="240" w:lineRule="auto"/>
        <w:ind w:firstLineChars="0" w:firstLine="0"/>
        <w:jc w:val="left"/>
        <w:rPr>
          <w:rFonts w:ascii="宋体" w:hAnsi="宋体" w:cs="宋体"/>
          <w:szCs w:val="24"/>
          <w:lang w:eastAsia="zh-CN" w:bidi="ar-SA"/>
        </w:rPr>
      </w:pPr>
    </w:p>
    <w:p w14:paraId="37D89D7B" w14:textId="77777777" w:rsidR="004135DF" w:rsidRPr="004135DF" w:rsidRDefault="004135DF" w:rsidP="004135DF">
      <w:pPr>
        <w:rPr>
          <w:lang w:eastAsia="zh-CN"/>
        </w:rPr>
      </w:pPr>
    </w:p>
    <w:p w14:paraId="2AA80C12" w14:textId="6394743E" w:rsidR="00C07B9C" w:rsidRDefault="00C07B9C" w:rsidP="00C07B9C">
      <w:pPr>
        <w:rPr>
          <w:lang w:eastAsia="zh-CN"/>
        </w:rPr>
      </w:pPr>
    </w:p>
    <w:p w14:paraId="59B0195C" w14:textId="77777777" w:rsidR="00C07B9C" w:rsidRDefault="00C07B9C" w:rsidP="00C07B9C">
      <w:pPr>
        <w:rPr>
          <w:lang w:eastAsia="zh-CN"/>
        </w:rPr>
      </w:pPr>
    </w:p>
    <w:p w14:paraId="0B31B2FA" w14:textId="77777777" w:rsidR="00C07B9C" w:rsidRPr="00C07B9C" w:rsidRDefault="00C07B9C" w:rsidP="00C07B9C">
      <w:pPr>
        <w:rPr>
          <w:lang w:eastAsia="zh-CN"/>
        </w:rPr>
      </w:pPr>
    </w:p>
    <w:p w14:paraId="08F4FA3A" w14:textId="4694CCC7" w:rsidR="00643BB2" w:rsidRPr="00643BB2" w:rsidRDefault="00643BB2" w:rsidP="00643BB2">
      <w:pPr>
        <w:snapToGrid/>
        <w:spacing w:line="240" w:lineRule="auto"/>
        <w:ind w:firstLineChars="0" w:firstLine="0"/>
        <w:jc w:val="left"/>
        <w:rPr>
          <w:rFonts w:ascii="宋体" w:hAnsi="宋体" w:cs="宋体"/>
          <w:szCs w:val="24"/>
          <w:lang w:eastAsia="zh-CN" w:bidi="ar-SA"/>
        </w:rPr>
      </w:pPr>
    </w:p>
    <w:p w14:paraId="0362124F" w14:textId="2D668798" w:rsidR="008B5D8B" w:rsidRPr="008B5D8B" w:rsidRDefault="008B5D8B" w:rsidP="008B5D8B">
      <w:pPr>
        <w:rPr>
          <w:lang w:eastAsia="zh-CN"/>
        </w:rPr>
      </w:pPr>
    </w:p>
    <w:p w14:paraId="3889A282" w14:textId="754CDB11" w:rsidR="00B649B3" w:rsidRPr="00B649B3" w:rsidRDefault="00B649B3" w:rsidP="00AD281F">
      <w:pPr>
        <w:pStyle w:val="3"/>
        <w:spacing w:before="120"/>
        <w:rPr>
          <w:b/>
        </w:rPr>
      </w:pPr>
    </w:p>
    <w:p w14:paraId="132C1525" w14:textId="50064055" w:rsidR="00B649B3" w:rsidRPr="00B649B3" w:rsidRDefault="00B649B3" w:rsidP="00B649B3">
      <w:pPr>
        <w:rPr>
          <w:lang w:eastAsia="zh-CN"/>
        </w:rPr>
      </w:pPr>
    </w:p>
    <w:p w14:paraId="69C8F00D" w14:textId="2F69D069" w:rsidR="00967C27" w:rsidRPr="00ED4D76" w:rsidRDefault="00967C27" w:rsidP="00C07B9C">
      <w:pPr>
        <w:pStyle w:val="1"/>
        <w:spacing w:after="240"/>
        <w:rPr>
          <w:lang w:eastAsia="zh-CN"/>
        </w:rPr>
      </w:pPr>
    </w:p>
    <w:sectPr w:rsidR="00967C27" w:rsidRPr="00ED4D76" w:rsidSect="00FD3194">
      <w:footerReference w:type="default" r:id="rId20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86513" w14:textId="77777777" w:rsidR="00B5717D" w:rsidRDefault="00B5717D" w:rsidP="001D0743">
      <w:r>
        <w:separator/>
      </w:r>
    </w:p>
    <w:p w14:paraId="6A1A8EBF" w14:textId="77777777" w:rsidR="00B5717D" w:rsidRDefault="00B5717D" w:rsidP="001D0743"/>
    <w:p w14:paraId="17E3378A" w14:textId="77777777" w:rsidR="00B5717D" w:rsidRDefault="00B5717D" w:rsidP="001D0743"/>
    <w:p w14:paraId="02D6702B" w14:textId="77777777" w:rsidR="00B5717D" w:rsidRDefault="00B5717D" w:rsidP="001D0743"/>
    <w:p w14:paraId="7799DC96" w14:textId="77777777" w:rsidR="00B5717D" w:rsidRDefault="00B5717D" w:rsidP="001D0743"/>
    <w:p w14:paraId="64B064D2" w14:textId="77777777" w:rsidR="00B5717D" w:rsidRDefault="00B5717D" w:rsidP="001D0743"/>
  </w:endnote>
  <w:endnote w:type="continuationSeparator" w:id="0">
    <w:p w14:paraId="77899988" w14:textId="77777777" w:rsidR="00B5717D" w:rsidRDefault="00B5717D" w:rsidP="001D0743">
      <w:r>
        <w:continuationSeparator/>
      </w:r>
    </w:p>
    <w:p w14:paraId="74D3DE54" w14:textId="77777777" w:rsidR="00B5717D" w:rsidRDefault="00B5717D" w:rsidP="001D0743"/>
    <w:p w14:paraId="7F053A51" w14:textId="77777777" w:rsidR="00B5717D" w:rsidRDefault="00B5717D" w:rsidP="001D0743"/>
    <w:p w14:paraId="069B34BC" w14:textId="77777777" w:rsidR="00B5717D" w:rsidRDefault="00B5717D" w:rsidP="001D0743"/>
    <w:p w14:paraId="0B42B4CA" w14:textId="77777777" w:rsidR="00B5717D" w:rsidRDefault="00B5717D" w:rsidP="001D0743"/>
    <w:p w14:paraId="191E6E78" w14:textId="77777777" w:rsidR="00B5717D" w:rsidRDefault="00B5717D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B89B0" w14:textId="77777777" w:rsidR="00370A2B" w:rsidRPr="00F57004" w:rsidRDefault="00370A2B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EEE18C7" w14:textId="77777777" w:rsidR="00370A2B" w:rsidRDefault="00370A2B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AC9EB" w14:textId="77777777" w:rsidR="00370A2B" w:rsidRPr="009035C9" w:rsidRDefault="00370A2B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29518" w14:textId="77777777" w:rsidR="00370A2B" w:rsidRDefault="00370A2B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14:paraId="0690ED8B" w14:textId="77777777" w:rsidR="00370A2B" w:rsidRDefault="00370A2B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0F5A639" w14:textId="77777777" w:rsidR="00370A2B" w:rsidRPr="00E0298B" w:rsidRDefault="00370A2B" w:rsidP="001D0743">
    <w:pPr>
      <w:pStyle w:val="a4"/>
      <w:ind w:firstLine="360"/>
    </w:pPr>
  </w:p>
  <w:p w14:paraId="6AF67913" w14:textId="77777777" w:rsidR="00370A2B" w:rsidRDefault="00370A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85981" w14:textId="77777777" w:rsidR="00B5717D" w:rsidRDefault="00B5717D" w:rsidP="001D0743">
      <w:r>
        <w:separator/>
      </w:r>
    </w:p>
    <w:p w14:paraId="7AAE6D85" w14:textId="77777777" w:rsidR="00B5717D" w:rsidRDefault="00B5717D" w:rsidP="001D0743"/>
    <w:p w14:paraId="10AC8859" w14:textId="77777777" w:rsidR="00B5717D" w:rsidRDefault="00B5717D" w:rsidP="001D0743"/>
    <w:p w14:paraId="45F769B7" w14:textId="77777777" w:rsidR="00B5717D" w:rsidRDefault="00B5717D" w:rsidP="001D0743"/>
    <w:p w14:paraId="3F9F71D7" w14:textId="77777777" w:rsidR="00B5717D" w:rsidRDefault="00B5717D" w:rsidP="001D0743"/>
    <w:p w14:paraId="62DF0F35" w14:textId="77777777" w:rsidR="00B5717D" w:rsidRDefault="00B5717D" w:rsidP="001D0743"/>
  </w:footnote>
  <w:footnote w:type="continuationSeparator" w:id="0">
    <w:p w14:paraId="0BA7A5D9" w14:textId="77777777" w:rsidR="00B5717D" w:rsidRDefault="00B5717D" w:rsidP="001D0743">
      <w:r>
        <w:continuationSeparator/>
      </w:r>
    </w:p>
    <w:p w14:paraId="39921BBF" w14:textId="77777777" w:rsidR="00B5717D" w:rsidRDefault="00B5717D" w:rsidP="001D0743"/>
    <w:p w14:paraId="353F44C8" w14:textId="77777777" w:rsidR="00B5717D" w:rsidRDefault="00B5717D" w:rsidP="001D0743"/>
    <w:p w14:paraId="573E70B1" w14:textId="77777777" w:rsidR="00B5717D" w:rsidRDefault="00B5717D" w:rsidP="001D0743"/>
    <w:p w14:paraId="11760D72" w14:textId="77777777" w:rsidR="00B5717D" w:rsidRDefault="00B5717D" w:rsidP="001D0743"/>
    <w:p w14:paraId="78EE8B67" w14:textId="77777777" w:rsidR="00B5717D" w:rsidRDefault="00B5717D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6D8DA" w14:textId="77777777" w:rsidR="00370A2B" w:rsidRDefault="00370A2B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4A42B" w14:textId="77777777" w:rsidR="00370A2B" w:rsidRPr="009035C9" w:rsidRDefault="00370A2B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FED9D" w14:textId="77777777" w:rsidR="00370A2B" w:rsidRDefault="00370A2B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2F62"/>
    <w:multiLevelType w:val="multilevel"/>
    <w:tmpl w:val="E292A5FC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2F242F43"/>
    <w:multiLevelType w:val="hybridMultilevel"/>
    <w:tmpl w:val="FE022960"/>
    <w:lvl w:ilvl="0" w:tplc="43EE6AC2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2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6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8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20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15"/>
  </w:num>
  <w:num w:numId="5">
    <w:abstractNumId w:val="21"/>
  </w:num>
  <w:num w:numId="6">
    <w:abstractNumId w:val="2"/>
  </w:num>
  <w:num w:numId="7">
    <w:abstractNumId w:val="5"/>
  </w:num>
  <w:num w:numId="8">
    <w:abstractNumId w:val="12"/>
  </w:num>
  <w:num w:numId="9">
    <w:abstractNumId w:val="19"/>
  </w:num>
  <w:num w:numId="10">
    <w:abstractNumId w:val="4"/>
  </w:num>
  <w:num w:numId="11">
    <w:abstractNumId w:val="7"/>
  </w:num>
  <w:num w:numId="12">
    <w:abstractNumId w:val="11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3"/>
  </w:num>
  <w:num w:numId="21">
    <w:abstractNumId w:val="3"/>
  </w:num>
  <w:num w:numId="22">
    <w:abstractNumId w:val="1"/>
  </w:num>
  <w:num w:numId="23">
    <w:abstractNumId w:val="14"/>
  </w:num>
  <w:num w:numId="24">
    <w:abstractNumId w:val="18"/>
  </w:num>
  <w:num w:numId="25">
    <w:abstractNumId w:val="0"/>
  </w:num>
  <w:num w:numId="26">
    <w:abstractNumId w:val="1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17145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408B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035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840A4"/>
    <w:rsid w:val="0029252D"/>
    <w:rsid w:val="0029346F"/>
    <w:rsid w:val="00297F37"/>
    <w:rsid w:val="002A0799"/>
    <w:rsid w:val="002A0AB3"/>
    <w:rsid w:val="002A1833"/>
    <w:rsid w:val="002A20B5"/>
    <w:rsid w:val="002A4099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E72DB"/>
    <w:rsid w:val="002F2800"/>
    <w:rsid w:val="002F29F0"/>
    <w:rsid w:val="002F2BAB"/>
    <w:rsid w:val="002F350F"/>
    <w:rsid w:val="002F6446"/>
    <w:rsid w:val="0030075C"/>
    <w:rsid w:val="00302344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A2B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58BA"/>
    <w:rsid w:val="00421591"/>
    <w:rsid w:val="00424C16"/>
    <w:rsid w:val="00425A29"/>
    <w:rsid w:val="0043068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34499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3BB2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A7EA6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1166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338F"/>
    <w:rsid w:val="00934A7E"/>
    <w:rsid w:val="00943339"/>
    <w:rsid w:val="00946937"/>
    <w:rsid w:val="00946D5B"/>
    <w:rsid w:val="00947634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2043"/>
    <w:rsid w:val="00973115"/>
    <w:rsid w:val="009828EA"/>
    <w:rsid w:val="00986377"/>
    <w:rsid w:val="009937DB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41CC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281F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5717D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1AE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07B9C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C682A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0A6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661C8"/>
    <w:rsid w:val="00D75D06"/>
    <w:rsid w:val="00D821D2"/>
    <w:rsid w:val="00D84B27"/>
    <w:rsid w:val="00D87C6A"/>
    <w:rsid w:val="00D87DD4"/>
    <w:rsid w:val="00D910DC"/>
    <w:rsid w:val="00D91275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5690"/>
    <w:rsid w:val="00EE653E"/>
    <w:rsid w:val="00EF28CC"/>
    <w:rsid w:val="00EF32B4"/>
    <w:rsid w:val="00F04A52"/>
    <w:rsid w:val="00F1712D"/>
    <w:rsid w:val="00F225D6"/>
    <w:rsid w:val="00F2462A"/>
    <w:rsid w:val="00F27CA4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D6C6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CF4007"/>
  <w15:docId w15:val="{A960F13F-3838-4DD7-958A-856C700F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61C8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paragraph" w:styleId="HTML">
    <w:name w:val="HTML Preformatted"/>
    <w:basedOn w:val="a"/>
    <w:link w:val="HTML0"/>
    <w:uiPriority w:val="99"/>
    <w:unhideWhenUsed/>
    <w:rsid w:val="00D91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HTML0">
    <w:name w:val="HTML 预设格式 字符"/>
    <w:basedOn w:val="a0"/>
    <w:link w:val="HTML"/>
    <w:uiPriority w:val="99"/>
    <w:rsid w:val="00D9127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027357-BD35-4899-A22A-DAF6A522E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566</TotalTime>
  <Pages>9</Pages>
  <Words>724</Words>
  <Characters>4130</Characters>
  <Application>Microsoft Office Word</Application>
  <DocSecurity>0</DocSecurity>
  <Lines>34</Lines>
  <Paragraphs>9</Paragraphs>
  <ScaleCrop>false</ScaleCrop>
  <Company>中国石油大学</Company>
  <LinksUpToDate>false</LinksUpToDate>
  <CharactersWithSpaces>4845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李 翠琪</cp:lastModifiedBy>
  <cp:revision>33</cp:revision>
  <cp:lastPrinted>2008-07-17T03:36:00Z</cp:lastPrinted>
  <dcterms:created xsi:type="dcterms:W3CDTF">2017-10-13T02:08:00Z</dcterms:created>
  <dcterms:modified xsi:type="dcterms:W3CDTF">2019-11-20T15:13:00Z</dcterms:modified>
</cp:coreProperties>
</file>