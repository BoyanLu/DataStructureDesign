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1AB3571E" w14:textId="4ADFB97C" w:rsidR="0093338F" w:rsidRPr="001F5B0A" w:rsidRDefault="001F5B0A" w:rsidP="001F5B0A">
      <w:pPr>
        <w:pStyle w:val="aff8"/>
        <w:ind w:firstLineChars="408" w:firstLine="2122"/>
        <w:jc w:val="both"/>
        <w:rPr>
          <w:rFonts w:ascii="华文新魏" w:eastAsia="华文新魏"/>
          <w:sz w:val="52"/>
          <w:szCs w:val="52"/>
          <w:lang w:eastAsia="zh-CN"/>
        </w:rPr>
      </w:pPr>
      <w:r w:rsidRPr="001F5B0A">
        <w:rPr>
          <w:rFonts w:hint="eastAsia"/>
          <w:sz w:val="52"/>
          <w:szCs w:val="52"/>
          <w:lang w:eastAsia="zh-CN"/>
        </w:rPr>
        <w:t>电网建设造价模拟系统</w:t>
      </w:r>
    </w:p>
    <w:p w14:paraId="6AFD0E07" w14:textId="77777777" w:rsidR="009035C9" w:rsidRPr="0093338F" w:rsidRDefault="009035C9" w:rsidP="009035C9">
      <w:pPr>
        <w:pStyle w:val="aff5"/>
        <w:jc w:val="right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bookmarkStart w:id="0" w:name="_GoBack"/>
      <w:bookmarkEnd w:id="0"/>
    </w:p>
    <w:bookmarkStart w:id="1" w:name="_Toc22218342" w:displacedByCustomXml="next"/>
    <w:bookmarkStart w:id="2" w:name="_Toc484542867" w:displacedByCustomXml="next"/>
    <w:bookmarkStart w:id="3" w:name="_Toc351292485" w:displacedByCustomXml="next"/>
    <w:sdt>
      <w:sdtPr>
        <w:rPr>
          <w:lang w:val="zh-CN" w:eastAsia="zh-CN"/>
        </w:rPr>
        <w:id w:val="-660769413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3934E2F0" w14:textId="50B69A22" w:rsidR="00757AF5" w:rsidRDefault="00757AF5" w:rsidP="00757AF5">
          <w:pPr>
            <w:pStyle w:val="TOC"/>
            <w:spacing w:after="240"/>
            <w:ind w:left="3780" w:firstLine="420"/>
          </w:pPr>
          <w:r>
            <w:rPr>
              <w:lang w:val="zh-CN" w:eastAsia="zh-CN"/>
            </w:rPr>
            <w:t>目录</w:t>
          </w:r>
        </w:p>
        <w:p w14:paraId="7B3B20F2" w14:textId="12AB13E2" w:rsidR="00757AF5" w:rsidRDefault="00757AF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9428" w:history="1">
            <w:r w:rsidRPr="008303D0">
              <w:rPr>
                <w:rStyle w:val="aff1"/>
                <w:noProof/>
              </w:rPr>
              <w:t xml:space="preserve">1  </w:t>
            </w:r>
            <w:r w:rsidRPr="008303D0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D3C9" w14:textId="0F78D125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29" w:history="1">
            <w:r w:rsidRPr="008303D0">
              <w:rPr>
                <w:rStyle w:val="aff1"/>
                <w:noProof/>
              </w:rPr>
              <w:t xml:space="preserve">1.1 </w:t>
            </w:r>
            <w:r w:rsidRPr="008303D0">
              <w:rPr>
                <w:rStyle w:val="aff1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80D7" w14:textId="1742B657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0" w:history="1">
            <w:r w:rsidRPr="008303D0">
              <w:rPr>
                <w:rStyle w:val="aff1"/>
                <w:noProof/>
              </w:rPr>
              <w:t xml:space="preserve">1.2 </w:t>
            </w:r>
            <w:r w:rsidRPr="008303D0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8223" w14:textId="1ECC7A19" w:rsidR="00757AF5" w:rsidRDefault="00757AF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759431" w:history="1">
            <w:r w:rsidRPr="008303D0">
              <w:rPr>
                <w:rStyle w:val="aff1"/>
                <w:noProof/>
              </w:rPr>
              <w:t xml:space="preserve">2 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3DDF" w14:textId="256769B0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2" w:history="1">
            <w:r w:rsidRPr="008303D0">
              <w:rPr>
                <w:rStyle w:val="aff1"/>
                <w:noProof/>
              </w:rPr>
              <w:t xml:space="preserve">2.1 </w:t>
            </w:r>
            <w:r w:rsidRPr="008303D0">
              <w:rPr>
                <w:rStyle w:val="aff1"/>
                <w:bCs/>
                <w:noProof/>
              </w:rPr>
              <w:t>Edge.h</w:t>
            </w:r>
            <w:r w:rsidRPr="008303D0">
              <w:rPr>
                <w:rStyle w:val="aff1"/>
                <w:bCs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86F4" w14:textId="713604F6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3" w:history="1">
            <w:r w:rsidRPr="008303D0">
              <w:rPr>
                <w:rStyle w:val="aff1"/>
                <w:noProof/>
              </w:rPr>
              <w:t>2.2 EdgeWeightedGraph.h</w:t>
            </w:r>
            <w:r w:rsidRPr="008303D0">
              <w:rPr>
                <w:rStyle w:val="aff1"/>
                <w:bCs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0AB2" w14:textId="43CC5E4B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4" w:history="1">
            <w:r w:rsidRPr="008303D0">
              <w:rPr>
                <w:rStyle w:val="aff1"/>
                <w:noProof/>
              </w:rPr>
              <w:t>2.3 Queue.h</w:t>
            </w:r>
            <w:r w:rsidRPr="008303D0">
              <w:rPr>
                <w:rStyle w:val="aff1"/>
                <w:noProof/>
              </w:rPr>
              <w:t>与</w:t>
            </w:r>
            <w:r w:rsidRPr="008303D0">
              <w:rPr>
                <w:rStyle w:val="aff1"/>
                <w:noProof/>
              </w:rPr>
              <w:t>Node.h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1026" w14:textId="3384179E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5" w:history="1">
            <w:r w:rsidRPr="008303D0">
              <w:rPr>
                <w:rStyle w:val="aff1"/>
                <w:noProof/>
              </w:rPr>
              <w:t>2.4 MinPQ.h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28C5" w14:textId="077EFB86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7" w:history="1">
            <w:r w:rsidRPr="008303D0">
              <w:rPr>
                <w:rStyle w:val="aff1"/>
                <w:noProof/>
              </w:rPr>
              <w:t>2.5 UF.h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DC18" w14:textId="22517310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8" w:history="1">
            <w:r w:rsidRPr="008303D0">
              <w:rPr>
                <w:rStyle w:val="aff1"/>
                <w:noProof/>
              </w:rPr>
              <w:t>2.6 KruskalMST.h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45FC" w14:textId="72C54150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39" w:history="1">
            <w:r w:rsidRPr="008303D0">
              <w:rPr>
                <w:rStyle w:val="aff1"/>
                <w:noProof/>
              </w:rPr>
              <w:t>2.7 MainTest.cpp</w:t>
            </w:r>
            <w:r w:rsidRPr="008303D0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900A" w14:textId="4D256592" w:rsidR="00757AF5" w:rsidRDefault="00757AF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759440" w:history="1">
            <w:r w:rsidRPr="008303D0">
              <w:rPr>
                <w:rStyle w:val="aff1"/>
                <w:noProof/>
              </w:rPr>
              <w:t xml:space="preserve">3 </w:t>
            </w:r>
            <w:r w:rsidRPr="008303D0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B204" w14:textId="53BC9266" w:rsidR="00757AF5" w:rsidRDefault="00757AF5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41" w:history="1">
            <w:r w:rsidRPr="008303D0">
              <w:rPr>
                <w:rStyle w:val="aff1"/>
                <w:noProof/>
              </w:rPr>
              <w:t xml:space="preserve">3.1 </w:t>
            </w:r>
            <w:r w:rsidRPr="008303D0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09F6" w14:textId="696B69AB" w:rsidR="00757AF5" w:rsidRDefault="00757AF5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42" w:history="1">
            <w:r w:rsidRPr="008303D0">
              <w:rPr>
                <w:rStyle w:val="aff1"/>
                <w:noProof/>
              </w:rPr>
              <w:t xml:space="preserve">3.1.1 </w:t>
            </w:r>
            <w:r w:rsidRPr="008303D0">
              <w:rPr>
                <w:rStyle w:val="aff1"/>
                <w:noProof/>
              </w:rPr>
              <w:t>测试</w:t>
            </w:r>
            <w:r w:rsidRPr="008303D0">
              <w:rPr>
                <w:rStyle w:val="aff1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F948" w14:textId="418AFC54" w:rsidR="00757AF5" w:rsidRDefault="00757AF5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759443" w:history="1">
            <w:r w:rsidRPr="008303D0">
              <w:rPr>
                <w:rStyle w:val="aff1"/>
                <w:noProof/>
              </w:rPr>
              <w:t xml:space="preserve">3.1.2 </w:t>
            </w:r>
            <w:r w:rsidRPr="008303D0">
              <w:rPr>
                <w:rStyle w:val="aff1"/>
                <w:noProof/>
              </w:rPr>
              <w:t>测试</w:t>
            </w:r>
            <w:r w:rsidRPr="008303D0">
              <w:rPr>
                <w:rStyle w:val="aff1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EA94" w14:textId="0BFF002E" w:rsidR="00757AF5" w:rsidRDefault="00757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45D1739" w14:textId="77777777" w:rsidR="00757AF5" w:rsidRDefault="00757AF5" w:rsidP="0075165E">
      <w:pPr>
        <w:pStyle w:val="1"/>
        <w:spacing w:after="240"/>
        <w:rPr>
          <w:lang w:eastAsia="zh-CN"/>
        </w:rPr>
      </w:pPr>
    </w:p>
    <w:p w14:paraId="4F5A9A87" w14:textId="781979A8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4" w:name="_Toc25759428"/>
      <w:r w:rsidRPr="00ED4D76">
        <w:rPr>
          <w:rFonts w:hint="eastAsia"/>
          <w:lang w:eastAsia="zh-CN"/>
        </w:rPr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3"/>
      <w:bookmarkEnd w:id="2"/>
      <w:r w:rsidR="0075165E">
        <w:rPr>
          <w:rFonts w:hint="eastAsia"/>
          <w:lang w:eastAsia="zh-CN"/>
        </w:rPr>
        <w:t>分析</w:t>
      </w:r>
      <w:bookmarkEnd w:id="1"/>
      <w:bookmarkEnd w:id="4"/>
    </w:p>
    <w:p w14:paraId="61E708E7" w14:textId="4A3DC137" w:rsidR="00262274" w:rsidRPr="00C119C2" w:rsidRDefault="00794BDB" w:rsidP="008F78B2">
      <w:pPr>
        <w:pStyle w:val="2"/>
        <w:spacing w:before="120"/>
      </w:pPr>
      <w:bookmarkStart w:id="5" w:name="_Toc484542868"/>
      <w:bookmarkStart w:id="6" w:name="_Toc22218343"/>
      <w:bookmarkStart w:id="7" w:name="_Toc25759429"/>
      <w:r w:rsidRPr="00C119C2">
        <w:rPr>
          <w:rFonts w:hint="eastAsia"/>
        </w:rPr>
        <w:t xml:space="preserve">1.1 </w:t>
      </w:r>
      <w:bookmarkEnd w:id="5"/>
      <w:bookmarkEnd w:id="6"/>
      <w:r w:rsidR="001F5B0A">
        <w:rPr>
          <w:rFonts w:hint="eastAsia"/>
        </w:rPr>
        <w:t>项目简介</w:t>
      </w:r>
      <w:bookmarkEnd w:id="7"/>
    </w:p>
    <w:p w14:paraId="51976D40" w14:textId="46636233" w:rsidR="0093338F" w:rsidRDefault="001F5B0A" w:rsidP="0093338F">
      <w:pPr>
        <w:rPr>
          <w:lang w:eastAsia="zh-CN"/>
        </w:rPr>
      </w:pPr>
      <w:bookmarkStart w:id="8" w:name="_Toc484542869"/>
      <w:r>
        <w:rPr>
          <w:rFonts w:hint="eastAsia"/>
          <w:lang w:eastAsia="zh-CN"/>
        </w:rPr>
        <w:t>假设一个城市有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个小区，要实现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个小区之间的电网都能够相互接通，构造这个城市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个小区之间的电网，使总工程造价最低。请设计一个能够满足要求的造价方案。</w:t>
      </w:r>
    </w:p>
    <w:p w14:paraId="6DBB1D62" w14:textId="43769B0A" w:rsidR="001F5B0A" w:rsidRPr="001F5B0A" w:rsidRDefault="001F5B0A" w:rsidP="001F5B0A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14:paraId="5A63637D" w14:textId="0A41FD04" w:rsidR="00C119C2" w:rsidRDefault="00794BDB" w:rsidP="008F78B2">
      <w:pPr>
        <w:pStyle w:val="2"/>
        <w:spacing w:before="120"/>
      </w:pPr>
      <w:bookmarkStart w:id="9" w:name="_Toc22218344"/>
      <w:bookmarkStart w:id="10" w:name="_Toc25759430"/>
      <w:r w:rsidRPr="00C119C2">
        <w:rPr>
          <w:rFonts w:hint="eastAsia"/>
        </w:rPr>
        <w:lastRenderedPageBreak/>
        <w:t xml:space="preserve">1.2 </w:t>
      </w:r>
      <w:bookmarkEnd w:id="8"/>
      <w:bookmarkEnd w:id="9"/>
      <w:r w:rsidR="001F5B0A">
        <w:rPr>
          <w:rFonts w:hint="eastAsia"/>
        </w:rPr>
        <w:t>功能分析</w:t>
      </w:r>
      <w:bookmarkEnd w:id="10"/>
    </w:p>
    <w:p w14:paraId="2094448B" w14:textId="0C84EA63" w:rsidR="001F5B0A" w:rsidRDefault="001F5B0A" w:rsidP="001F5B0A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每个小区当作一个顶点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那么就有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个顶点。两个小区之间设置一条电网线路相互联通且有相应的经济代价。所以可以抽取为一个加权无向图的模型。</w:t>
      </w:r>
    </w:p>
    <w:p w14:paraId="23AFC235" w14:textId="77777777" w:rsidR="00D714B6" w:rsidRDefault="001F5B0A" w:rsidP="00D714B6">
      <w:pPr>
        <w:rPr>
          <w:lang w:eastAsia="zh-CN"/>
        </w:rPr>
      </w:pPr>
      <w:r>
        <w:rPr>
          <w:rFonts w:hint="eastAsia"/>
          <w:lang w:eastAsia="zh-CN"/>
        </w:rPr>
        <w:t>所以问题就成了求一个加权无向图的最小生成树。所以首先需要用户输入小区即顶点数，并且给每个小区进行命名以方便查看。</w:t>
      </w:r>
      <w:r w:rsidR="00971FD9">
        <w:rPr>
          <w:rFonts w:hint="eastAsia"/>
          <w:lang w:eastAsia="zh-CN"/>
        </w:rPr>
        <w:t>然后用户将添加若干个电网线路以及他们之间的花费。而程序就负责找出这个加权无向图的最小生成树，并且显示出来。</w:t>
      </w:r>
    </w:p>
    <w:p w14:paraId="7026BBED" w14:textId="48DA3F64" w:rsidR="00D714B6" w:rsidRPr="00D714B6" w:rsidRDefault="00D714B6" w:rsidP="00D714B6">
      <w:pPr>
        <w:rPr>
          <w:lang w:eastAsia="zh-CN"/>
        </w:rPr>
      </w:pPr>
      <w:r>
        <w:rPr>
          <w:rFonts w:hint="eastAsia"/>
          <w:bCs/>
          <w:lang w:eastAsia="zh-CN"/>
        </w:rPr>
        <w:t>我用了</w:t>
      </w:r>
      <w:r w:rsidRPr="00D714B6">
        <w:rPr>
          <w:rFonts w:hint="eastAsia"/>
          <w:bCs/>
          <w:lang w:eastAsia="zh-CN"/>
        </w:rPr>
        <w:t>Kruskal</w:t>
      </w:r>
      <w:r w:rsidRPr="00D714B6">
        <w:rPr>
          <w:rFonts w:hint="eastAsia"/>
          <w:bCs/>
          <w:lang w:eastAsia="zh-CN"/>
        </w:rPr>
        <w:t>算法</w:t>
      </w:r>
      <w:r>
        <w:rPr>
          <w:rFonts w:hint="eastAsia"/>
          <w:bCs/>
          <w:lang w:eastAsia="zh-CN"/>
        </w:rPr>
        <w:t>,</w:t>
      </w:r>
      <w:r>
        <w:rPr>
          <w:rFonts w:hint="eastAsia"/>
          <w:bCs/>
          <w:lang w:eastAsia="zh-CN"/>
        </w:rPr>
        <w:t>所以需要许多类来辅助。大致架构是，</w:t>
      </w:r>
      <w:r>
        <w:rPr>
          <w:rFonts w:hint="eastAsia"/>
          <w:bCs/>
          <w:lang w:eastAsia="zh-CN"/>
        </w:rPr>
        <w:t>MainTest</w:t>
      </w:r>
      <w:r>
        <w:rPr>
          <w:rFonts w:hint="eastAsia"/>
          <w:bCs/>
          <w:lang w:eastAsia="zh-CN"/>
        </w:rPr>
        <w:t>类与用户交互，负责接受用户输入，并且用</w:t>
      </w:r>
      <w:r w:rsidRPr="00D714B6">
        <w:rPr>
          <w:bCs/>
          <w:lang w:eastAsia="zh-CN"/>
        </w:rPr>
        <w:t>EdgeWeightedGraph</w:t>
      </w:r>
      <w:r>
        <w:rPr>
          <w:rFonts w:hint="eastAsia"/>
          <w:bCs/>
          <w:lang w:eastAsia="zh-CN"/>
        </w:rPr>
        <w:t>类构造加权无向图，并且通过</w:t>
      </w:r>
      <w:r w:rsidRPr="00D714B6">
        <w:rPr>
          <w:bCs/>
          <w:lang w:eastAsia="zh-CN"/>
        </w:rPr>
        <w:t>KruskalMST</w:t>
      </w:r>
      <w:r>
        <w:rPr>
          <w:rFonts w:hint="eastAsia"/>
          <w:bCs/>
          <w:lang w:eastAsia="zh-CN"/>
        </w:rPr>
        <w:t>类得到一个存储边（</w:t>
      </w:r>
      <w:r>
        <w:rPr>
          <w:rFonts w:hint="eastAsia"/>
          <w:bCs/>
          <w:lang w:eastAsia="zh-CN"/>
        </w:rPr>
        <w:t>Edge</w:t>
      </w:r>
      <w:r>
        <w:rPr>
          <w:rFonts w:hint="eastAsia"/>
          <w:bCs/>
          <w:lang w:eastAsia="zh-CN"/>
        </w:rPr>
        <w:t>类）的队列（</w:t>
      </w:r>
      <w:r>
        <w:rPr>
          <w:rFonts w:hint="eastAsia"/>
          <w:bCs/>
          <w:lang w:eastAsia="zh-CN"/>
        </w:rPr>
        <w:t>Queue</w:t>
      </w:r>
      <w:r>
        <w:rPr>
          <w:rFonts w:hint="eastAsia"/>
          <w:bCs/>
          <w:lang w:eastAsia="zh-CN"/>
        </w:rPr>
        <w:t>类）（存储了最小生成树的边），然后再将这些边显示出来。而</w:t>
      </w:r>
      <w:r w:rsidRPr="00D714B6">
        <w:rPr>
          <w:bCs/>
          <w:lang w:eastAsia="zh-CN"/>
        </w:rPr>
        <w:t>KruskalMST</w:t>
      </w:r>
      <w:r>
        <w:rPr>
          <w:rFonts w:hint="eastAsia"/>
          <w:bCs/>
          <w:lang w:eastAsia="zh-CN"/>
        </w:rPr>
        <w:t>类还需要最小堆（</w:t>
      </w:r>
      <w:r w:rsidRPr="00D714B6">
        <w:rPr>
          <w:bCs/>
          <w:lang w:eastAsia="zh-CN"/>
        </w:rPr>
        <w:t>MinPQ</w:t>
      </w:r>
      <w:r>
        <w:rPr>
          <w:rFonts w:hint="eastAsia"/>
          <w:bCs/>
          <w:lang w:eastAsia="zh-CN"/>
        </w:rPr>
        <w:t>类）找最小的边与</w:t>
      </w:r>
      <w:r w:rsidRPr="00D714B6">
        <w:rPr>
          <w:bCs/>
          <w:lang w:eastAsia="zh-CN"/>
        </w:rPr>
        <w:t>UF</w:t>
      </w:r>
      <w:r>
        <w:rPr>
          <w:rFonts w:hint="eastAsia"/>
          <w:bCs/>
          <w:lang w:eastAsia="zh-CN"/>
        </w:rPr>
        <w:t>类辨认连通分量。所以总的来说有八个类以及一个</w:t>
      </w:r>
      <w:r>
        <w:rPr>
          <w:rFonts w:hint="eastAsia"/>
          <w:bCs/>
          <w:lang w:eastAsia="zh-CN"/>
        </w:rPr>
        <w:t>input</w:t>
      </w:r>
      <w:r>
        <w:rPr>
          <w:bCs/>
          <w:lang w:eastAsia="zh-CN"/>
        </w:rPr>
        <w:t>.txt</w:t>
      </w:r>
      <w:r>
        <w:rPr>
          <w:rFonts w:hint="eastAsia"/>
          <w:bCs/>
          <w:lang w:eastAsia="zh-CN"/>
        </w:rPr>
        <w:t>存储一些测试数据。</w:t>
      </w:r>
    </w:p>
    <w:p w14:paraId="573DBE6C" w14:textId="19045BC6" w:rsidR="00D714B6" w:rsidRPr="00D714B6" w:rsidRDefault="00D714B6" w:rsidP="00971FD9">
      <w:pPr>
        <w:rPr>
          <w:lang w:eastAsia="zh-CN"/>
        </w:rPr>
      </w:pPr>
    </w:p>
    <w:p w14:paraId="3DF70912" w14:textId="77777777" w:rsidR="00061434" w:rsidRDefault="00061434" w:rsidP="00C119C2">
      <w:pPr>
        <w:rPr>
          <w:lang w:eastAsia="zh-CN"/>
        </w:rPr>
      </w:pPr>
    </w:p>
    <w:p w14:paraId="4923DC78" w14:textId="77777777" w:rsidR="00061434" w:rsidRPr="00971FD9" w:rsidRDefault="00061434" w:rsidP="00C119C2">
      <w:pPr>
        <w:rPr>
          <w:lang w:eastAsia="zh-CN"/>
        </w:rPr>
      </w:pPr>
    </w:p>
    <w:p w14:paraId="7FCDB4C4" w14:textId="77777777" w:rsidR="00061434" w:rsidRDefault="00061434" w:rsidP="00C119C2">
      <w:pPr>
        <w:rPr>
          <w:lang w:eastAsia="zh-CN"/>
        </w:rPr>
      </w:pPr>
    </w:p>
    <w:p w14:paraId="119CC6DB" w14:textId="77777777" w:rsidR="00061434" w:rsidRDefault="00061434" w:rsidP="00C119C2">
      <w:pPr>
        <w:rPr>
          <w:lang w:eastAsia="zh-CN"/>
        </w:rPr>
      </w:pPr>
    </w:p>
    <w:p w14:paraId="46857894" w14:textId="77777777" w:rsidR="00061434" w:rsidRDefault="00061434" w:rsidP="00C119C2">
      <w:pPr>
        <w:rPr>
          <w:lang w:eastAsia="zh-CN"/>
        </w:rPr>
      </w:pPr>
    </w:p>
    <w:p w14:paraId="096FA860" w14:textId="77777777" w:rsidR="00061434" w:rsidRDefault="00061434" w:rsidP="00C119C2">
      <w:pPr>
        <w:rPr>
          <w:lang w:eastAsia="zh-CN"/>
        </w:rPr>
      </w:pPr>
    </w:p>
    <w:p w14:paraId="1B9B1FDA" w14:textId="6AB12B2C" w:rsidR="00061434" w:rsidRDefault="00061434" w:rsidP="00C119C2">
      <w:pPr>
        <w:rPr>
          <w:lang w:eastAsia="zh-CN"/>
        </w:rPr>
      </w:pPr>
    </w:p>
    <w:p w14:paraId="29D22C40" w14:textId="581D2B8F" w:rsidR="00D360A6" w:rsidRDefault="00D360A6" w:rsidP="00C119C2">
      <w:pPr>
        <w:rPr>
          <w:lang w:eastAsia="zh-CN"/>
        </w:rPr>
      </w:pPr>
    </w:p>
    <w:p w14:paraId="721CE630" w14:textId="77777777" w:rsidR="00D360A6" w:rsidRDefault="00D360A6" w:rsidP="00C119C2">
      <w:pPr>
        <w:rPr>
          <w:lang w:eastAsia="zh-CN"/>
        </w:rPr>
      </w:pPr>
    </w:p>
    <w:p w14:paraId="2921B1C8" w14:textId="03E5C3E4" w:rsidR="00807108" w:rsidRDefault="0075165E" w:rsidP="00C119C2">
      <w:pPr>
        <w:pStyle w:val="1"/>
        <w:spacing w:after="240"/>
        <w:rPr>
          <w:lang w:eastAsia="zh-CN"/>
        </w:rPr>
      </w:pPr>
      <w:bookmarkStart w:id="11" w:name="_Toc22218345"/>
      <w:bookmarkStart w:id="12" w:name="_Toc25759431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1"/>
      <w:r w:rsidR="007E6536">
        <w:rPr>
          <w:rFonts w:hint="eastAsia"/>
          <w:lang w:eastAsia="zh-CN"/>
        </w:rPr>
        <w:t>与实现</w:t>
      </w:r>
      <w:bookmarkEnd w:id="12"/>
    </w:p>
    <w:p w14:paraId="18923DF1" w14:textId="0E7A30CF" w:rsidR="00947634" w:rsidRDefault="0075165E" w:rsidP="00947634">
      <w:pPr>
        <w:pStyle w:val="2"/>
        <w:spacing w:before="120"/>
        <w:rPr>
          <w:bCs/>
        </w:rPr>
      </w:pPr>
      <w:bookmarkStart w:id="13" w:name="_Toc22218346"/>
      <w:bookmarkStart w:id="14" w:name="_Toc25759432"/>
      <w:r>
        <w:rPr>
          <w:rFonts w:hint="eastAsia"/>
        </w:rPr>
        <w:t xml:space="preserve">2.1 </w:t>
      </w:r>
      <w:bookmarkEnd w:id="13"/>
      <w:r w:rsidR="00D714B6" w:rsidRPr="00D714B6">
        <w:rPr>
          <w:bCs/>
        </w:rPr>
        <w:t>Edge</w:t>
      </w:r>
      <w:r w:rsidR="00D714B6">
        <w:rPr>
          <w:bCs/>
        </w:rPr>
        <w:t>.h</w:t>
      </w:r>
      <w:r w:rsidR="00D714B6">
        <w:rPr>
          <w:rFonts w:hint="eastAsia"/>
          <w:bCs/>
        </w:rPr>
        <w:t>设计</w:t>
      </w:r>
      <w:r w:rsidR="007E6536">
        <w:rPr>
          <w:rFonts w:hint="eastAsia"/>
          <w:bCs/>
        </w:rPr>
        <w:t>与实现</w:t>
      </w:r>
      <w:bookmarkEnd w:id="14"/>
    </w:p>
    <w:p w14:paraId="731A1257" w14:textId="4B43EA43" w:rsidR="00D714B6" w:rsidRDefault="00D714B6" w:rsidP="00D714B6">
      <w:pPr>
        <w:rPr>
          <w:lang w:eastAsia="zh-CN"/>
        </w:rPr>
      </w:pPr>
      <w:r>
        <w:rPr>
          <w:rFonts w:hint="eastAsia"/>
          <w:lang w:eastAsia="zh-CN"/>
        </w:rPr>
        <w:t>Edge</w:t>
      </w:r>
      <w:r>
        <w:rPr>
          <w:rFonts w:hint="eastAsia"/>
          <w:lang w:eastAsia="zh-CN"/>
        </w:rPr>
        <w:t>类代表了图中的边，它有三个成员变量：边的两个顶点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double</w:t>
      </w:r>
      <w:r>
        <w:rPr>
          <w:rFonts w:hint="eastAsia"/>
          <w:lang w:eastAsia="zh-CN"/>
        </w:rPr>
        <w:t>类型的权值</w:t>
      </w:r>
      <w:r>
        <w:rPr>
          <w:rFonts w:hint="eastAsia"/>
          <w:lang w:eastAsia="zh-CN"/>
        </w:rPr>
        <w:t>weight</w:t>
      </w:r>
      <w:r>
        <w:rPr>
          <w:rFonts w:hint="eastAsia"/>
          <w:lang w:eastAsia="zh-CN"/>
        </w:rPr>
        <w:t>。</w:t>
      </w:r>
    </w:p>
    <w:p w14:paraId="077EE25C" w14:textId="60E91987" w:rsidR="00D714B6" w:rsidRDefault="007E6536" w:rsidP="00D714B6">
      <w:pPr>
        <w:rPr>
          <w:lang w:eastAsia="zh-CN"/>
        </w:rPr>
      </w:pPr>
      <w:r>
        <w:rPr>
          <w:rFonts w:hint="eastAsia"/>
          <w:lang w:eastAsia="zh-CN"/>
        </w:rPr>
        <w:t>构造函数就将这三个参数传入；还有三个函数分别得到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weight</w:t>
      </w:r>
      <w:r>
        <w:rPr>
          <w:rFonts w:hint="eastAsia"/>
          <w:lang w:eastAsia="zh-CN"/>
        </w:rPr>
        <w:t>的值，不过有些不同的是</w:t>
      </w:r>
      <w:r>
        <w:rPr>
          <w:rFonts w:hint="eastAsia"/>
          <w:lang w:eastAsia="zh-CN"/>
        </w:rPr>
        <w:t>other</w:t>
      </w:r>
      <w:r>
        <w:rPr>
          <w:rFonts w:hint="eastAsia"/>
          <w:lang w:eastAsia="zh-CN"/>
        </w:rPr>
        <w:t>函数是根据传入的边传出另外一条边，更加的灵活（如</w:t>
      </w:r>
      <w:r>
        <w:rPr>
          <w:rFonts w:hint="eastAsia"/>
          <w:lang w:eastAsia="zh-CN"/>
        </w:rPr>
        <w:t>other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）传回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）。最后重载了小于运算符</w:t>
      </w:r>
      <w:r>
        <w:rPr>
          <w:rFonts w:hint="eastAsia"/>
          <w:lang w:eastAsia="zh-CN"/>
        </w:rPr>
        <w:t>&lt;</w:t>
      </w:r>
      <w:r>
        <w:rPr>
          <w:lang w:eastAsia="zh-CN"/>
        </w:rPr>
        <w:t>,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weight</w:t>
      </w:r>
      <w:r>
        <w:rPr>
          <w:rFonts w:hint="eastAsia"/>
          <w:lang w:eastAsia="zh-CN"/>
        </w:rPr>
        <w:t>进行比较。</w:t>
      </w:r>
    </w:p>
    <w:p w14:paraId="6CD46E07" w14:textId="77777777" w:rsidR="007E6536" w:rsidRPr="007E6536" w:rsidRDefault="007E6536" w:rsidP="007E6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300"/>
        <w:jc w:val="left"/>
        <w:rPr>
          <w:rFonts w:ascii="Consolas" w:hAnsi="Consolas" w:cs="宋体"/>
          <w:color w:val="A9B7C6"/>
          <w:sz w:val="15"/>
          <w:szCs w:val="15"/>
          <w:lang w:eastAsia="zh-CN" w:bidi="ar-SA"/>
        </w:rPr>
      </w:pP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class </w:t>
      </w:r>
      <w:r w:rsidRPr="007E6536">
        <w:rPr>
          <w:rFonts w:ascii="Consolas" w:hAnsi="Consolas" w:cs="宋体"/>
          <w:color w:val="B5B6E3"/>
          <w:sz w:val="15"/>
          <w:szCs w:val="15"/>
          <w:lang w:eastAsia="zh-CN" w:bidi="ar-SA"/>
        </w:rPr>
        <w:t>Edge</w:t>
      </w:r>
      <w:r w:rsidRPr="007E6536">
        <w:rPr>
          <w:rFonts w:ascii="Consolas" w:hAnsi="Consolas" w:cs="宋体"/>
          <w:color w:val="B5B6E3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{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public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: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lastRenderedPageBreak/>
        <w:t xml:space="preserve">   </w:t>
      </w:r>
      <w:r w:rsidRPr="007E6536">
        <w:rPr>
          <w:rFonts w:ascii="Consolas" w:hAnsi="Consolas" w:cs="宋体"/>
          <w:color w:val="FFC66D"/>
          <w:sz w:val="15"/>
          <w:szCs w:val="15"/>
          <w:lang w:eastAsia="zh-CN" w:bidi="ar-SA"/>
        </w:rPr>
        <w:t>Edge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(){}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FFC66D"/>
          <w:sz w:val="15"/>
          <w:szCs w:val="15"/>
          <w:lang w:eastAsia="zh-CN" w:bidi="ar-SA"/>
        </w:rPr>
        <w:t>Edge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int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, int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w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, double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 xml:space="preserve">weight) :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(v)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,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(w)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,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weight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(weight) {}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int </w:t>
      </w:r>
      <w:r w:rsidRPr="007E6536">
        <w:rPr>
          <w:rFonts w:ascii="Consolas" w:hAnsi="Consolas" w:cs="宋体"/>
          <w:color w:val="FFC66D"/>
          <w:sz w:val="15"/>
          <w:szCs w:val="15"/>
          <w:lang w:eastAsia="zh-CN" w:bidi="ar-SA"/>
        </w:rPr>
        <w:t>either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 xml:space="preserve">()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const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{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return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int </w:t>
      </w:r>
      <w:r w:rsidRPr="007E6536">
        <w:rPr>
          <w:rFonts w:ascii="Consolas" w:hAnsi="Consolas" w:cs="宋体"/>
          <w:color w:val="FFC66D"/>
          <w:sz w:val="15"/>
          <w:szCs w:val="15"/>
          <w:lang w:eastAsia="zh-CN" w:bidi="ar-SA"/>
        </w:rPr>
        <w:t>other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int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 xml:space="preserve">vertex)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const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{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if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(vertex==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)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return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    else if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(vertex==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)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return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double </w:t>
      </w:r>
      <w:r w:rsidRPr="007E6536">
        <w:rPr>
          <w:rFonts w:ascii="Consolas" w:hAnsi="Consolas" w:cs="宋体"/>
          <w:color w:val="FFC66D"/>
          <w:sz w:val="15"/>
          <w:szCs w:val="15"/>
          <w:lang w:eastAsia="zh-CN" w:bidi="ar-SA"/>
        </w:rPr>
        <w:t>getWeight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 xml:space="preserve">()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const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{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return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weight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bool </w:t>
      </w:r>
      <w:r w:rsidRPr="007E6536">
        <w:rPr>
          <w:rFonts w:ascii="Consolas" w:hAnsi="Consolas" w:cs="宋体"/>
          <w:color w:val="5F8C8A"/>
          <w:sz w:val="15"/>
          <w:szCs w:val="15"/>
          <w:lang w:eastAsia="zh-CN" w:bidi="ar-SA"/>
        </w:rPr>
        <w:t xml:space="preserve">operator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&lt; (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const </w:t>
      </w:r>
      <w:r w:rsidRPr="007E6536">
        <w:rPr>
          <w:rFonts w:ascii="Consolas" w:hAnsi="Consolas" w:cs="宋体"/>
          <w:color w:val="B5B6E3"/>
          <w:sz w:val="15"/>
          <w:szCs w:val="15"/>
          <w:lang w:eastAsia="zh-CN" w:bidi="ar-SA"/>
        </w:rPr>
        <w:t xml:space="preserve">Edge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 xml:space="preserve">&amp; that)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const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{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if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(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 xml:space="preserve">weight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&lt; that.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weight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)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 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return true;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  else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     return false;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}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private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:</w:t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br/>
        <w:t xml:space="preserve">    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 xml:space="preserve">int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v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int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  <w:t xml:space="preserve">    double </w:t>
      </w:r>
      <w:r w:rsidRPr="007E6536">
        <w:rPr>
          <w:rFonts w:ascii="Consolas" w:hAnsi="Consolas" w:cs="宋体"/>
          <w:color w:val="9373A5"/>
          <w:sz w:val="15"/>
          <w:szCs w:val="15"/>
          <w:lang w:eastAsia="zh-CN" w:bidi="ar-SA"/>
        </w:rPr>
        <w:t>weight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br/>
      </w:r>
      <w:r w:rsidRPr="007E6536">
        <w:rPr>
          <w:rFonts w:ascii="Consolas" w:hAnsi="Consolas" w:cs="宋体"/>
          <w:color w:val="A9B7C6"/>
          <w:sz w:val="15"/>
          <w:szCs w:val="15"/>
          <w:lang w:eastAsia="zh-CN" w:bidi="ar-SA"/>
        </w:rPr>
        <w:t>}</w:t>
      </w:r>
      <w:r w:rsidRPr="007E6536">
        <w:rPr>
          <w:rFonts w:ascii="Consolas" w:hAnsi="Consolas" w:cs="宋体"/>
          <w:color w:val="CC7832"/>
          <w:sz w:val="15"/>
          <w:szCs w:val="15"/>
          <w:lang w:eastAsia="zh-CN" w:bidi="ar-SA"/>
        </w:rPr>
        <w:t>;</w:t>
      </w:r>
    </w:p>
    <w:p w14:paraId="6985412F" w14:textId="77777777" w:rsidR="007E6536" w:rsidRPr="007E6536" w:rsidRDefault="007E6536" w:rsidP="00D714B6">
      <w:pPr>
        <w:rPr>
          <w:lang w:eastAsia="zh-CN"/>
        </w:rPr>
      </w:pPr>
    </w:p>
    <w:p w14:paraId="7FFF1F8D" w14:textId="09AD69E9" w:rsidR="0075165E" w:rsidRDefault="0075165E" w:rsidP="007E6536">
      <w:pPr>
        <w:pStyle w:val="2"/>
        <w:spacing w:before="120"/>
        <w:rPr>
          <w:bCs/>
        </w:rPr>
      </w:pPr>
      <w:bookmarkStart w:id="15" w:name="_Toc22218347"/>
      <w:bookmarkStart w:id="16" w:name="_Toc25759433"/>
      <w:r>
        <w:rPr>
          <w:rFonts w:hint="eastAsia"/>
        </w:rPr>
        <w:t xml:space="preserve">2.2 </w:t>
      </w:r>
      <w:bookmarkEnd w:id="15"/>
      <w:r w:rsidR="007E6536" w:rsidRPr="007E6536">
        <w:t>EdgeWeightedGraph.h</w:t>
      </w:r>
      <w:r w:rsidR="007E6536">
        <w:rPr>
          <w:rFonts w:hint="eastAsia"/>
          <w:bCs/>
        </w:rPr>
        <w:t>设计与实现</w:t>
      </w:r>
      <w:bookmarkEnd w:id="16"/>
    </w:p>
    <w:p w14:paraId="5CC4C837" w14:textId="19657188" w:rsidR="007E6536" w:rsidRDefault="007E6536" w:rsidP="007E6536">
      <w:pPr>
        <w:rPr>
          <w:lang w:eastAsia="zh-CN"/>
        </w:rPr>
      </w:pPr>
      <w:r>
        <w:rPr>
          <w:rFonts w:hint="eastAsia"/>
          <w:lang w:eastAsia="zh-CN"/>
        </w:rPr>
        <w:t>代表了图。三个成员变量，分别是顶点的数量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，边的数量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以及邻接表</w:t>
      </w:r>
      <w:r>
        <w:rPr>
          <w:rFonts w:hint="eastAsia"/>
          <w:lang w:eastAsia="zh-CN"/>
        </w:rPr>
        <w:t>adj</w:t>
      </w:r>
      <w:r>
        <w:rPr>
          <w:rFonts w:hint="eastAsia"/>
          <w:lang w:eastAsia="zh-CN"/>
        </w:rPr>
        <w:t>。其中邻接表存储了每个顶点所含有的边（类型为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&gt;&gt;</w:t>
      </w:r>
      <w:r>
        <w:rPr>
          <w:rFonts w:hint="eastAsia"/>
          <w:lang w:eastAsia="zh-CN"/>
        </w:rPr>
        <w:t>）。</w:t>
      </w:r>
    </w:p>
    <w:p w14:paraId="63C12F71" w14:textId="346019F1" w:rsidR="007E6536" w:rsidRDefault="007E6536" w:rsidP="007E6536">
      <w:pPr>
        <w:rPr>
          <w:lang w:eastAsia="zh-CN"/>
        </w:rPr>
      </w:pPr>
      <w:r>
        <w:rPr>
          <w:rFonts w:hint="eastAsia"/>
          <w:lang w:eastAsia="zh-CN"/>
        </w:rPr>
        <w:t>构造函数将给定顶点数量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，并且让边为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，而且为邻接表</w:t>
      </w:r>
      <w:r>
        <w:rPr>
          <w:rFonts w:hint="eastAsia"/>
          <w:lang w:eastAsia="zh-CN"/>
        </w:rPr>
        <w:t>adj</w:t>
      </w:r>
      <w:r>
        <w:rPr>
          <w:rFonts w:hint="eastAsia"/>
          <w:lang w:eastAsia="zh-CN"/>
        </w:rPr>
        <w:t>开辟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个空间，使得每个顶点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都能使用</w:t>
      </w:r>
      <w:r>
        <w:rPr>
          <w:rFonts w:hint="eastAsia"/>
          <w:lang w:eastAsia="zh-CN"/>
        </w:rPr>
        <w:t>adj[</w:t>
      </w:r>
      <w:r>
        <w:rPr>
          <w:lang w:eastAsia="zh-CN"/>
        </w:rPr>
        <w:t>i]</w:t>
      </w:r>
      <w:r>
        <w:rPr>
          <w:rFonts w:hint="eastAsia"/>
          <w:lang w:eastAsia="zh-CN"/>
        </w:rPr>
        <w:t>。</w:t>
      </w:r>
    </w:p>
    <w:p w14:paraId="4FCAD6A0" w14:textId="7FB3CB71" w:rsidR="004C06AD" w:rsidRDefault="004C06AD" w:rsidP="004C06AD">
      <w:pPr>
        <w:rPr>
          <w:lang w:eastAsia="zh-CN"/>
        </w:rPr>
      </w:pPr>
      <w:r>
        <w:rPr>
          <w:rFonts w:hint="eastAsia"/>
          <w:lang w:eastAsia="zh-CN"/>
        </w:rPr>
        <w:t>函数有返回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数量的函数，以及添加边的函数</w:t>
      </w:r>
      <w:r>
        <w:rPr>
          <w:rFonts w:hint="eastAsia"/>
          <w:lang w:eastAsia="zh-CN"/>
        </w:rPr>
        <w:t>addEdge</w:t>
      </w:r>
      <w:r>
        <w:rPr>
          <w:rFonts w:hint="eastAsia"/>
          <w:lang w:eastAsia="zh-CN"/>
        </w:rPr>
        <w:t>（）：传入一条边，并且让边的两个顶点的邻接表分别加入这条边，最后让边数量</w:t>
      </w:r>
      <w:r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。还有一个返回所以边的函数</w:t>
      </w:r>
      <w:r>
        <w:rPr>
          <w:rFonts w:hint="eastAsia"/>
          <w:lang w:eastAsia="zh-CN"/>
        </w:rPr>
        <w:t>edges</w:t>
      </w:r>
      <w:r>
        <w:rPr>
          <w:rFonts w:hint="eastAsia"/>
          <w:lang w:eastAsia="zh-CN"/>
        </w:rPr>
        <w:t>（）：很简单，就是遍历邻接表，对于每个顶点的每条边，将边放入队列中，需要注意的是，因为是无向图，所以如果所有顶点的边都加入就重复了，所以只加入</w:t>
      </w:r>
      <w:r>
        <w:rPr>
          <w:rFonts w:hint="eastAsia"/>
          <w:lang w:eastAsia="zh-CN"/>
        </w:rPr>
        <w:t>v&lt;</w:t>
      </w:r>
      <w:r>
        <w:rPr>
          <w:lang w:eastAsia="zh-CN"/>
        </w:rPr>
        <w:t>w</w:t>
      </w:r>
    </w:p>
    <w:p w14:paraId="2F909D2C" w14:textId="561AC757" w:rsidR="004C06AD" w:rsidRDefault="004C06AD" w:rsidP="004C06A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的边，防止重复。</w:t>
      </w:r>
    </w:p>
    <w:p w14:paraId="31D06FAF" w14:textId="77777777" w:rsidR="004C06AD" w:rsidRPr="004C06AD" w:rsidRDefault="004C06AD" w:rsidP="004C0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2"/>
          <w:szCs w:val="12"/>
          <w:lang w:eastAsia="zh-CN" w:bidi="ar-SA"/>
        </w:rPr>
      </w:pP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EdgeWeightedGraph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public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FFC66D"/>
          <w:sz w:val="12"/>
          <w:szCs w:val="12"/>
          <w:lang w:eastAsia="zh-CN" w:bidi="ar-SA"/>
        </w:rPr>
        <w:t>EdgeWeightedGraph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v) :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V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(v)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,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4C06AD">
        <w:rPr>
          <w:rFonts w:ascii="Consolas" w:hAnsi="Consolas" w:cs="宋体"/>
          <w:color w:val="6897BB"/>
          <w:sz w:val="12"/>
          <w:szCs w:val="12"/>
          <w:lang w:eastAsia="zh-CN" w:bidi="ar-SA"/>
        </w:rPr>
        <w:t>0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vector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vector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&gt;&gt; temp(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V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lastRenderedPageBreak/>
        <w:t xml:space="preserve">       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adj</w:t>
      </w:r>
      <w:r w:rsidRPr="004C06AD">
        <w:rPr>
          <w:rFonts w:ascii="Consolas" w:hAnsi="Consolas" w:cs="宋体"/>
          <w:color w:val="5F8C8A"/>
          <w:sz w:val="12"/>
          <w:szCs w:val="12"/>
          <w:lang w:eastAsia="zh-CN" w:bidi="ar-SA"/>
        </w:rPr>
        <w:t>=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temp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void </w:t>
      </w:r>
      <w:r w:rsidRPr="004C06AD">
        <w:rPr>
          <w:rFonts w:ascii="Consolas" w:hAnsi="Consolas" w:cs="宋体"/>
          <w:color w:val="FFC66D"/>
          <w:sz w:val="12"/>
          <w:szCs w:val="12"/>
          <w:lang w:eastAsia="zh-CN" w:bidi="ar-SA"/>
        </w:rPr>
        <w:t>addEdge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 xml:space="preserve">Edge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e)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v = e.either()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int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w = e.other(v)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adj</w:t>
      </w:r>
      <w:r w:rsidRPr="004C06AD">
        <w:rPr>
          <w:rFonts w:ascii="Consolas" w:hAnsi="Consolas" w:cs="宋体"/>
          <w:color w:val="5F8C8A"/>
          <w:sz w:val="12"/>
          <w:szCs w:val="12"/>
          <w:lang w:eastAsia="zh-CN" w:bidi="ar-SA"/>
        </w:rPr>
        <w:t>[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v].push_back(e)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808080"/>
          <w:sz w:val="12"/>
          <w:szCs w:val="12"/>
          <w:lang w:eastAsia="zh-CN" w:bidi="ar-SA"/>
        </w:rPr>
        <w:t>//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t>往邻接表中添加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adj</w:t>
      </w:r>
      <w:r w:rsidRPr="004C06AD">
        <w:rPr>
          <w:rFonts w:ascii="Consolas" w:hAnsi="Consolas" w:cs="宋体"/>
          <w:color w:val="5F8C8A"/>
          <w:sz w:val="12"/>
          <w:szCs w:val="12"/>
          <w:lang w:eastAsia="zh-CN" w:bidi="ar-SA"/>
        </w:rPr>
        <w:t>[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w].push_back(e)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++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E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</w:t>
      </w:r>
      <w:r w:rsidRPr="004C06AD">
        <w:rPr>
          <w:rFonts w:ascii="Consolas" w:hAnsi="Consolas" w:cs="宋体"/>
          <w:color w:val="FFC66D"/>
          <w:sz w:val="12"/>
          <w:szCs w:val="12"/>
          <w:lang w:eastAsia="zh-CN" w:bidi="ar-SA"/>
        </w:rPr>
        <w:t>edges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4C06AD">
        <w:rPr>
          <w:rFonts w:ascii="Consolas" w:hAnsi="Consolas" w:cs="宋体"/>
          <w:color w:val="808080"/>
          <w:sz w:val="12"/>
          <w:szCs w:val="12"/>
          <w:lang w:eastAsia="zh-CN" w:bidi="ar-SA"/>
        </w:rPr>
        <w:t>//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t>返回所有边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&gt; queue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for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v = </w:t>
      </w:r>
      <w:r w:rsidRPr="004C06AD">
        <w:rPr>
          <w:rFonts w:ascii="Consolas" w:hAnsi="Consolas" w:cs="宋体"/>
          <w:color w:val="6897BB"/>
          <w:sz w:val="12"/>
          <w:szCs w:val="12"/>
          <w:lang w:eastAsia="zh-CN" w:bidi="ar-SA"/>
        </w:rPr>
        <w:t>0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;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v &lt;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V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;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++v)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for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 xml:space="preserve">Edge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e: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adj</w:t>
      </w:r>
      <w:r w:rsidRPr="004C06AD">
        <w:rPr>
          <w:rFonts w:ascii="Consolas" w:hAnsi="Consolas" w:cs="宋体"/>
          <w:color w:val="5F8C8A"/>
          <w:sz w:val="12"/>
          <w:szCs w:val="12"/>
          <w:lang w:eastAsia="zh-CN" w:bidi="ar-SA"/>
        </w:rPr>
        <w:t>[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v])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if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(e.other(v)&gt;v)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        queue.enqueue(e)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queue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FFC66D"/>
          <w:sz w:val="12"/>
          <w:szCs w:val="12"/>
          <w:lang w:eastAsia="zh-CN" w:bidi="ar-SA"/>
        </w:rPr>
        <w:t>getV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V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FFC66D"/>
          <w:sz w:val="12"/>
          <w:szCs w:val="12"/>
          <w:lang w:eastAsia="zh-CN" w:bidi="ar-SA"/>
        </w:rPr>
        <w:t>getE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E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private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V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int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E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vector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vector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4C06AD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&gt;&gt; </w:t>
      </w:r>
      <w:r w:rsidRPr="004C06AD">
        <w:rPr>
          <w:rFonts w:ascii="Consolas" w:hAnsi="Consolas" w:cs="宋体"/>
          <w:color w:val="9373A5"/>
          <w:sz w:val="12"/>
          <w:szCs w:val="12"/>
          <w:lang w:eastAsia="zh-CN" w:bidi="ar-SA"/>
        </w:rPr>
        <w:t>adj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4C06AD">
        <w:rPr>
          <w:rFonts w:ascii="Consolas" w:hAnsi="Consolas" w:cs="宋体"/>
          <w:color w:val="808080"/>
          <w:sz w:val="12"/>
          <w:szCs w:val="12"/>
          <w:lang w:eastAsia="zh-CN" w:bidi="ar-SA"/>
        </w:rPr>
        <w:t>//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t>邻接表</w:t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br/>
      </w:r>
      <w:r w:rsidRPr="004C06AD">
        <w:rPr>
          <w:rFonts w:ascii="Arial" w:hAnsi="Arial" w:cs="Arial"/>
          <w:color w:val="808080"/>
          <w:sz w:val="12"/>
          <w:szCs w:val="12"/>
          <w:lang w:eastAsia="zh-CN" w:bidi="ar-SA"/>
        </w:rPr>
        <w:br/>
      </w:r>
      <w:r w:rsidRPr="004C06AD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4C06AD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</w:p>
    <w:p w14:paraId="5C5E393C" w14:textId="77777777" w:rsidR="004C06AD" w:rsidRPr="004C06AD" w:rsidRDefault="004C06AD" w:rsidP="004C06AD">
      <w:pPr>
        <w:ind w:firstLineChars="0" w:firstLine="0"/>
        <w:rPr>
          <w:lang w:eastAsia="zh-CN"/>
        </w:rPr>
      </w:pPr>
    </w:p>
    <w:p w14:paraId="1E8A19CA" w14:textId="037B9570" w:rsidR="0075165E" w:rsidRDefault="00972043" w:rsidP="008F78B2">
      <w:pPr>
        <w:pStyle w:val="2"/>
        <w:spacing w:before="120"/>
      </w:pPr>
      <w:bookmarkStart w:id="17" w:name="_Toc22218348"/>
      <w:bookmarkStart w:id="18" w:name="_Toc25759434"/>
      <w:r>
        <w:rPr>
          <w:rFonts w:hint="eastAsia"/>
        </w:rPr>
        <w:t>2</w:t>
      </w:r>
      <w:r w:rsidR="00D91275">
        <w:t>.3</w:t>
      </w:r>
      <w:r>
        <w:rPr>
          <w:rFonts w:hint="eastAsia"/>
        </w:rPr>
        <w:t xml:space="preserve"> </w:t>
      </w:r>
      <w:bookmarkEnd w:id="17"/>
      <w:r w:rsidR="004C06AD" w:rsidRPr="004C06AD">
        <w:t>Queue.h</w:t>
      </w:r>
      <w:r w:rsidR="004C06AD">
        <w:rPr>
          <w:rFonts w:hint="eastAsia"/>
        </w:rPr>
        <w:t>与</w:t>
      </w:r>
      <w:r w:rsidR="004C06AD">
        <w:rPr>
          <w:rFonts w:hint="eastAsia"/>
        </w:rPr>
        <w:t>Node.</w:t>
      </w:r>
      <w:r w:rsidR="004C06AD">
        <w:t>h</w:t>
      </w:r>
      <w:r w:rsidR="004C06AD">
        <w:rPr>
          <w:rFonts w:hint="eastAsia"/>
        </w:rPr>
        <w:t>设计与实现</w:t>
      </w:r>
      <w:bookmarkEnd w:id="18"/>
    </w:p>
    <w:p w14:paraId="7D7E6AC7" w14:textId="275B9222" w:rsidR="004C06AD" w:rsidRDefault="004C06AD" w:rsidP="004C06AD">
      <w:pPr>
        <w:rPr>
          <w:lang w:eastAsia="zh-CN"/>
        </w:rPr>
      </w:pPr>
      <w:r>
        <w:rPr>
          <w:rFonts w:hint="eastAsia"/>
          <w:lang w:eastAsia="zh-CN"/>
        </w:rPr>
        <w:t>因为很多地方用到队列，所以又自己实现了一遍。队列需要用到</w:t>
      </w:r>
      <w:r>
        <w:rPr>
          <w:rFonts w:hint="eastAsia"/>
          <w:lang w:eastAsia="zh-CN"/>
        </w:rPr>
        <w:t>Node.</w:t>
      </w:r>
      <w:r>
        <w:rPr>
          <w:lang w:eastAsia="zh-CN"/>
        </w:rPr>
        <w:t>h</w:t>
      </w:r>
      <w:r>
        <w:rPr>
          <w:rFonts w:hint="eastAsia"/>
          <w:lang w:eastAsia="zh-CN"/>
        </w:rPr>
        <w:t>之前说过很多此就不说了。</w:t>
      </w:r>
    </w:p>
    <w:p w14:paraId="7F01FC56" w14:textId="3530357B" w:rsidR="004C06AD" w:rsidRDefault="004C06AD" w:rsidP="004C06AD">
      <w:pPr>
        <w:rPr>
          <w:lang w:eastAsia="zh-CN"/>
        </w:rPr>
      </w:pPr>
      <w:r>
        <w:rPr>
          <w:rFonts w:hint="eastAsia"/>
          <w:lang w:eastAsia="zh-CN"/>
        </w:rPr>
        <w:t>队列为模板类，存储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类型。成员变量是指向队首的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指针以及指向队尾的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指针，还有一个存储元素个数的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。</w:t>
      </w:r>
    </w:p>
    <w:p w14:paraId="722D3BE4" w14:textId="312D246E" w:rsidR="003D0D42" w:rsidRDefault="004C06AD" w:rsidP="003D0D42">
      <w:pPr>
        <w:rPr>
          <w:lang w:eastAsia="zh-CN"/>
        </w:rPr>
      </w:pPr>
      <w:r>
        <w:rPr>
          <w:rFonts w:hint="eastAsia"/>
          <w:lang w:eastAsia="zh-CN"/>
        </w:rPr>
        <w:t>队列主要就是</w:t>
      </w:r>
      <w:r>
        <w:rPr>
          <w:rFonts w:hint="eastAsia"/>
          <w:lang w:eastAsia="zh-CN"/>
        </w:rPr>
        <w:t>enqueue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dequeue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empty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四个函数。</w:t>
      </w:r>
      <w:r w:rsidR="003D0D42">
        <w:rPr>
          <w:lang w:eastAsia="zh-CN"/>
        </w:rPr>
        <w:t>e</w:t>
      </w:r>
      <w:r>
        <w:rPr>
          <w:rFonts w:hint="eastAsia"/>
          <w:lang w:eastAsia="zh-CN"/>
        </w:rPr>
        <w:t>mpty</w:t>
      </w:r>
      <w:r>
        <w:rPr>
          <w:rFonts w:hint="eastAsia"/>
          <w:lang w:eastAsia="zh-CN"/>
        </w:rPr>
        <w:t>只要判断</w:t>
      </w:r>
      <w:r>
        <w:rPr>
          <w:rFonts w:hint="eastAsia"/>
          <w:lang w:eastAsia="zh-CN"/>
        </w:rPr>
        <w:t>N==0</w:t>
      </w:r>
      <w:r>
        <w:rPr>
          <w:rFonts w:hint="eastAsia"/>
          <w:lang w:eastAsia="zh-CN"/>
        </w:rPr>
        <w:t>即可，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也只要返回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即可。</w:t>
      </w:r>
      <w:r w:rsidR="003D0D42">
        <w:rPr>
          <w:lang w:eastAsia="zh-CN"/>
        </w:rPr>
        <w:t>e</w:t>
      </w:r>
      <w:r>
        <w:rPr>
          <w:rFonts w:hint="eastAsia"/>
          <w:lang w:eastAsia="zh-CN"/>
        </w:rPr>
        <w:t>nqueue</w:t>
      </w:r>
      <w:r>
        <w:rPr>
          <w:rFonts w:hint="eastAsia"/>
          <w:lang w:eastAsia="zh-CN"/>
        </w:rPr>
        <w:t>就是在队尾加入元素，具体操作为：如果队列为空，让头尾指针同时指向加入的元素</w:t>
      </w:r>
      <w:r w:rsidR="003D0D42">
        <w:rPr>
          <w:rFonts w:hint="eastAsia"/>
          <w:lang w:eastAsia="zh-CN"/>
        </w:rPr>
        <w:t>，让计数</w:t>
      </w:r>
      <w:r w:rsidR="003D0D42">
        <w:rPr>
          <w:rFonts w:hint="eastAsia"/>
          <w:lang w:eastAsia="zh-CN"/>
        </w:rPr>
        <w:t>N++</w:t>
      </w:r>
      <w:r>
        <w:rPr>
          <w:rFonts w:hint="eastAsia"/>
          <w:lang w:eastAsia="zh-CN"/>
        </w:rPr>
        <w:t>。如果不为空，让</w:t>
      </w:r>
      <w:r w:rsidR="003D0D42">
        <w:rPr>
          <w:rFonts w:hint="eastAsia"/>
          <w:lang w:eastAsia="zh-CN"/>
        </w:rPr>
        <w:t>当前的</w:t>
      </w:r>
      <w:r>
        <w:rPr>
          <w:rFonts w:hint="eastAsia"/>
          <w:lang w:eastAsia="zh-CN"/>
        </w:rPr>
        <w:t>last-&gt;</w:t>
      </w:r>
      <w:r>
        <w:rPr>
          <w:lang w:eastAsia="zh-CN"/>
        </w:rPr>
        <w:t>next</w:t>
      </w:r>
      <w:r>
        <w:rPr>
          <w:rFonts w:hint="eastAsia"/>
          <w:lang w:eastAsia="zh-CN"/>
        </w:rPr>
        <w:t>指向新加入元素，再让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指向</w:t>
      </w:r>
      <w:r w:rsidR="003D0D42">
        <w:rPr>
          <w:rFonts w:hint="eastAsia"/>
          <w:lang w:eastAsia="zh-CN"/>
        </w:rPr>
        <w:t>当前的最后元素，让计数</w:t>
      </w:r>
      <w:r w:rsidR="003D0D42">
        <w:rPr>
          <w:rFonts w:hint="eastAsia"/>
          <w:lang w:eastAsia="zh-CN"/>
        </w:rPr>
        <w:t>N++</w:t>
      </w:r>
      <w:r w:rsidR="003D0D42">
        <w:rPr>
          <w:rFonts w:hint="eastAsia"/>
          <w:lang w:eastAsia="zh-CN"/>
        </w:rPr>
        <w:t>。</w:t>
      </w:r>
      <w:r w:rsidR="003D0D42">
        <w:rPr>
          <w:rFonts w:hint="eastAsia"/>
          <w:lang w:eastAsia="zh-CN"/>
        </w:rPr>
        <w:t>dequeue</w:t>
      </w:r>
      <w:r w:rsidR="003D0D42">
        <w:rPr>
          <w:rFonts w:hint="eastAsia"/>
          <w:lang w:eastAsia="zh-CN"/>
        </w:rPr>
        <w:t>就将队首弹出，让</w:t>
      </w:r>
      <w:r w:rsidR="003D0D42">
        <w:rPr>
          <w:rFonts w:hint="eastAsia"/>
          <w:lang w:eastAsia="zh-CN"/>
        </w:rPr>
        <w:t>first</w:t>
      </w:r>
      <w:r w:rsidR="003D0D42">
        <w:rPr>
          <w:rFonts w:hint="eastAsia"/>
          <w:lang w:eastAsia="zh-CN"/>
        </w:rPr>
        <w:t>指向下一个元素，让计数</w:t>
      </w:r>
      <w:r w:rsidR="003D0D42">
        <w:rPr>
          <w:rFonts w:hint="eastAsia"/>
          <w:lang w:eastAsia="zh-CN"/>
        </w:rPr>
        <w:t>N--</w:t>
      </w:r>
      <w:r w:rsidR="003D0D42">
        <w:rPr>
          <w:rFonts w:hint="eastAsia"/>
          <w:lang w:eastAsia="zh-CN"/>
        </w:rPr>
        <w:t>，再稍微处理异常情况，比如弹出队首后让</w:t>
      </w:r>
      <w:r w:rsidR="003D0D42">
        <w:rPr>
          <w:rFonts w:hint="eastAsia"/>
          <w:lang w:eastAsia="zh-CN"/>
        </w:rPr>
        <w:t>last</w:t>
      </w:r>
      <w:r w:rsidR="003D0D42">
        <w:rPr>
          <w:rFonts w:hint="eastAsia"/>
          <w:lang w:eastAsia="zh-CN"/>
        </w:rPr>
        <w:t>也为空。</w:t>
      </w:r>
    </w:p>
    <w:p w14:paraId="24F93326" w14:textId="77777777" w:rsidR="003D0D42" w:rsidRPr="003D0D42" w:rsidRDefault="003D0D42" w:rsidP="003D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8"/>
          <w:szCs w:val="18"/>
          <w:lang w:eastAsia="zh-CN" w:bidi="ar-SA"/>
        </w:rPr>
      </w:pP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template 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&lt;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class 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&gt; 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class </w:t>
      </w:r>
      <w:r w:rsidRPr="003D0D42">
        <w:rPr>
          <w:rFonts w:ascii="Consolas" w:hAnsi="Consolas" w:cs="宋体"/>
          <w:color w:val="B5B6E3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B5B6E3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{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public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: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lastRenderedPageBreak/>
        <w:t xml:space="preserve">    </w:t>
      </w:r>
      <w:r w:rsidRPr="003D0D42">
        <w:rPr>
          <w:rFonts w:ascii="Consolas" w:hAnsi="Consolas" w:cs="宋体"/>
          <w:color w:val="FFC66D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(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const 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 xml:space="preserve">T 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&amp; value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, </w:t>
      </w:r>
      <w:r w:rsidRPr="003D0D42">
        <w:rPr>
          <w:rFonts w:ascii="Consolas" w:hAnsi="Consolas" w:cs="宋体"/>
          <w:color w:val="B5B6E3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&gt; *next= 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nullptr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) : </w:t>
      </w:r>
      <w:r w:rsidRPr="003D0D42">
        <w:rPr>
          <w:rFonts w:ascii="Consolas" w:hAnsi="Consolas" w:cs="宋体"/>
          <w:color w:val="9373A5"/>
          <w:sz w:val="18"/>
          <w:szCs w:val="18"/>
          <w:lang w:eastAsia="zh-CN" w:bidi="ar-SA"/>
        </w:rPr>
        <w:t>value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(value)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, </w:t>
      </w:r>
      <w:r w:rsidRPr="003D0D42">
        <w:rPr>
          <w:rFonts w:ascii="Consolas" w:hAnsi="Consolas" w:cs="宋体"/>
          <w:color w:val="9373A5"/>
          <w:sz w:val="18"/>
          <w:szCs w:val="18"/>
          <w:lang w:eastAsia="zh-CN" w:bidi="ar-SA"/>
        </w:rPr>
        <w:t>next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(next) {}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FFC66D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(</w:t>
      </w:r>
      <w:r w:rsidRPr="003D0D42">
        <w:rPr>
          <w:rFonts w:ascii="Consolas" w:hAnsi="Consolas" w:cs="宋体"/>
          <w:color w:val="B5B6E3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&gt; *next= 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nullptr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) : </w:t>
      </w:r>
      <w:r w:rsidRPr="003D0D42">
        <w:rPr>
          <w:rFonts w:ascii="Consolas" w:hAnsi="Consolas" w:cs="宋体"/>
          <w:color w:val="9373A5"/>
          <w:sz w:val="18"/>
          <w:szCs w:val="18"/>
          <w:lang w:eastAsia="zh-CN" w:bidi="ar-SA"/>
        </w:rPr>
        <w:t>next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(next) {}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 xml:space="preserve">T </w:t>
      </w:r>
      <w:r w:rsidRPr="003D0D42">
        <w:rPr>
          <w:rFonts w:ascii="Consolas" w:hAnsi="Consolas" w:cs="宋体"/>
          <w:color w:val="9373A5"/>
          <w:sz w:val="18"/>
          <w:szCs w:val="18"/>
          <w:lang w:eastAsia="zh-CN" w:bidi="ar-SA"/>
        </w:rPr>
        <w:t>value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B5B6E3"/>
          <w:sz w:val="18"/>
          <w:szCs w:val="18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8"/>
          <w:szCs w:val="18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&gt; *</w:t>
      </w:r>
      <w:r w:rsidRPr="003D0D42">
        <w:rPr>
          <w:rFonts w:ascii="Consolas" w:hAnsi="Consolas" w:cs="宋体"/>
          <w:color w:val="9373A5"/>
          <w:sz w:val="18"/>
          <w:szCs w:val="18"/>
          <w:lang w:eastAsia="zh-CN" w:bidi="ar-SA"/>
        </w:rPr>
        <w:t>next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3D0D42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</w:p>
    <w:p w14:paraId="1239ED97" w14:textId="535C6A42" w:rsidR="003D0D42" w:rsidRDefault="003D0D42" w:rsidP="003D0D42">
      <w:pPr>
        <w:rPr>
          <w:lang w:eastAsia="zh-CN"/>
        </w:rPr>
      </w:pPr>
    </w:p>
    <w:p w14:paraId="245D6FD7" w14:textId="77777777" w:rsidR="003D0D42" w:rsidRPr="003D0D42" w:rsidRDefault="003D0D42" w:rsidP="003D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2"/>
          <w:szCs w:val="12"/>
          <w:lang w:eastAsia="zh-CN" w:bidi="ar-SA"/>
        </w:rPr>
      </w:pP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template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public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void </w:t>
      </w:r>
      <w:r w:rsidRPr="003D0D42">
        <w:rPr>
          <w:rFonts w:ascii="Consolas" w:hAnsi="Consolas" w:cs="宋体"/>
          <w:color w:val="FFC66D"/>
          <w:sz w:val="12"/>
          <w:szCs w:val="12"/>
          <w:lang w:eastAsia="zh-CN" w:bidi="ar-SA"/>
        </w:rPr>
        <w:t>enqueue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 xml:space="preserve">T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t)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if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(empty())</w:t>
      </w:r>
      <w:r w:rsidRPr="003D0D42">
        <w:rPr>
          <w:rFonts w:ascii="Consolas" w:hAnsi="Consolas" w:cs="宋体"/>
          <w:color w:val="808080"/>
          <w:sz w:val="12"/>
          <w:szCs w:val="12"/>
          <w:lang w:eastAsia="zh-CN" w:bidi="ar-SA"/>
        </w:rPr>
        <w:t>//</w:t>
      </w:r>
      <w:r w:rsidRPr="003D0D42">
        <w:rPr>
          <w:rFonts w:ascii="Arial" w:hAnsi="Arial" w:cs="Arial"/>
          <w:color w:val="808080"/>
          <w:sz w:val="12"/>
          <w:szCs w:val="12"/>
          <w:lang w:eastAsia="zh-CN" w:bidi="ar-SA"/>
        </w:rPr>
        <w:t>为空指向同一个</w:t>
      </w:r>
      <w:r w:rsidRPr="003D0D42">
        <w:rPr>
          <w:rFonts w:ascii="Arial" w:hAnsi="Arial" w:cs="Arial"/>
          <w:color w:val="808080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=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new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&gt;(t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, nullptr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last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=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else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* temp =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new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&gt;(t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, nullptr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last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-&gt;next=temp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last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=temp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++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N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 xml:space="preserve">T </w:t>
      </w:r>
      <w:r w:rsidRPr="003D0D42">
        <w:rPr>
          <w:rFonts w:ascii="Consolas" w:hAnsi="Consolas" w:cs="宋体"/>
          <w:color w:val="FFC66D"/>
          <w:sz w:val="12"/>
          <w:szCs w:val="12"/>
          <w:lang w:eastAsia="zh-CN" w:bidi="ar-SA"/>
        </w:rPr>
        <w:t>dequeue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if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(empty())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throw </w:t>
      </w:r>
      <w:r w:rsidRPr="003D0D42">
        <w:rPr>
          <w:rFonts w:ascii="Consolas" w:hAnsi="Consolas" w:cs="宋体"/>
          <w:color w:val="6A8759"/>
          <w:sz w:val="12"/>
          <w:szCs w:val="12"/>
          <w:lang w:eastAsia="zh-CN" w:bidi="ar-SA"/>
        </w:rPr>
        <w:t>"</w:t>
      </w:r>
      <w:r w:rsidRPr="003D0D42">
        <w:rPr>
          <w:rFonts w:ascii="Arial" w:hAnsi="Arial" w:cs="Arial"/>
          <w:color w:val="6A8759"/>
          <w:sz w:val="12"/>
          <w:szCs w:val="12"/>
          <w:lang w:eastAsia="zh-CN" w:bidi="ar-SA"/>
        </w:rPr>
        <w:t>队列为空</w:t>
      </w:r>
      <w:r w:rsidRPr="003D0D42">
        <w:rPr>
          <w:rFonts w:ascii="Consolas" w:hAnsi="Consolas" w:cs="宋体"/>
          <w:color w:val="6A8759"/>
          <w:sz w:val="12"/>
          <w:szCs w:val="12"/>
          <w:lang w:eastAsia="zh-CN" w:bidi="ar-SA"/>
        </w:rPr>
        <w:t>"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 xml:space="preserve">T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value=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-&gt;value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=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-&gt;next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--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N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if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(empty())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last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=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nullptr;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return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value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bool </w:t>
      </w:r>
      <w:r w:rsidRPr="003D0D42">
        <w:rPr>
          <w:rFonts w:ascii="Consolas" w:hAnsi="Consolas" w:cs="宋体"/>
          <w:color w:val="FFC66D"/>
          <w:sz w:val="12"/>
          <w:szCs w:val="12"/>
          <w:lang w:eastAsia="zh-CN" w:bidi="ar-SA"/>
        </w:rPr>
        <w:t>empty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N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==</w:t>
      </w:r>
      <w:r w:rsidRPr="003D0D42">
        <w:rPr>
          <w:rFonts w:ascii="Consolas" w:hAnsi="Consolas" w:cs="宋体"/>
          <w:color w:val="6897BB"/>
          <w:sz w:val="12"/>
          <w:szCs w:val="12"/>
          <w:lang w:eastAsia="zh-CN" w:bidi="ar-SA"/>
        </w:rPr>
        <w:t>0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int </w:t>
      </w:r>
      <w:r w:rsidRPr="003D0D42">
        <w:rPr>
          <w:rFonts w:ascii="Consolas" w:hAnsi="Consolas" w:cs="宋体"/>
          <w:color w:val="FFC66D"/>
          <w:sz w:val="12"/>
          <w:szCs w:val="12"/>
          <w:lang w:eastAsia="zh-CN" w:bidi="ar-SA"/>
        </w:rPr>
        <w:t>size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N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private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*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first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3D0D42">
        <w:rPr>
          <w:rFonts w:ascii="Consolas" w:hAnsi="Consolas" w:cs="宋体"/>
          <w:color w:val="B5B6E3"/>
          <w:sz w:val="12"/>
          <w:szCs w:val="12"/>
          <w:lang w:eastAsia="zh-CN" w:bidi="ar-SA"/>
        </w:rPr>
        <w:t>Node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3D0D42">
        <w:rPr>
          <w:rFonts w:ascii="Consolas" w:hAnsi="Consolas" w:cs="宋体"/>
          <w:color w:val="B9BCD1"/>
          <w:sz w:val="12"/>
          <w:szCs w:val="12"/>
          <w:lang w:eastAsia="zh-CN" w:bidi="ar-SA"/>
        </w:rPr>
        <w:t>T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*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>last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int </w:t>
      </w:r>
      <w:r w:rsidRPr="003D0D42">
        <w:rPr>
          <w:rFonts w:ascii="Consolas" w:hAnsi="Consolas" w:cs="宋体"/>
          <w:color w:val="9373A5"/>
          <w:sz w:val="12"/>
          <w:szCs w:val="12"/>
          <w:lang w:eastAsia="zh-CN" w:bidi="ar-SA"/>
        </w:rPr>
        <w:t xml:space="preserve">N </w:t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= </w:t>
      </w:r>
      <w:r w:rsidRPr="003D0D42">
        <w:rPr>
          <w:rFonts w:ascii="Consolas" w:hAnsi="Consolas" w:cs="宋体"/>
          <w:color w:val="6897BB"/>
          <w:sz w:val="12"/>
          <w:szCs w:val="12"/>
          <w:lang w:eastAsia="zh-CN" w:bidi="ar-SA"/>
        </w:rPr>
        <w:t>0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</w:r>
      <w:r w:rsidRPr="003D0D42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3D0D42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</w:p>
    <w:p w14:paraId="3E3BEDF3" w14:textId="77777777" w:rsidR="003D0D42" w:rsidRPr="003D0D42" w:rsidRDefault="003D0D42" w:rsidP="003D0D42">
      <w:pPr>
        <w:rPr>
          <w:lang w:eastAsia="zh-CN"/>
        </w:rPr>
      </w:pPr>
    </w:p>
    <w:p w14:paraId="2BE240A6" w14:textId="77777777" w:rsidR="00D82A79" w:rsidRDefault="00D82A79" w:rsidP="00D82A79">
      <w:pPr>
        <w:pStyle w:val="2"/>
        <w:spacing w:before="120"/>
      </w:pPr>
      <w:bookmarkStart w:id="19" w:name="_Toc25759435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4 </w:t>
      </w:r>
      <w:r w:rsidRPr="00D82A79">
        <w:t>MinPQ.h</w:t>
      </w:r>
      <w:r>
        <w:rPr>
          <w:rFonts w:hint="eastAsia"/>
        </w:rPr>
        <w:t>设计与实现</w:t>
      </w:r>
      <w:bookmarkStart w:id="20" w:name="_Toc23490288"/>
      <w:bookmarkEnd w:id="19"/>
    </w:p>
    <w:p w14:paraId="03C44D05" w14:textId="5DF16449" w:rsidR="00D82A79" w:rsidRDefault="00D82A79" w:rsidP="00D82A79">
      <w:pPr>
        <w:pStyle w:val="3"/>
        <w:spacing w:before="120"/>
        <w:ind w:firstLine="420"/>
        <w:rPr>
          <w:rFonts w:eastAsia="宋体"/>
          <w:bCs w:val="0"/>
        </w:rPr>
      </w:pPr>
      <w:bookmarkStart w:id="21" w:name="_Toc23490289"/>
      <w:bookmarkStart w:id="22" w:name="_Toc25759436"/>
      <w:bookmarkEnd w:id="20"/>
      <w:r w:rsidRPr="00614F98">
        <w:rPr>
          <w:rFonts w:eastAsia="宋体" w:hint="eastAsia"/>
          <w:bCs w:val="0"/>
        </w:rPr>
        <w:t>当构造一个堆时，需要输入一个堆中应该存的元素数量最大值</w:t>
      </w:r>
      <w:r w:rsidRPr="00614F98">
        <w:rPr>
          <w:rFonts w:eastAsia="宋体" w:hint="eastAsia"/>
          <w:bCs w:val="0"/>
        </w:rPr>
        <w:t>len</w:t>
      </w:r>
      <w:r w:rsidRPr="00614F98">
        <w:rPr>
          <w:rFonts w:eastAsia="宋体" w:hint="eastAsia"/>
          <w:bCs w:val="0"/>
        </w:rPr>
        <w:t>，令堆中的成员变量数组的长度为</w:t>
      </w:r>
      <w:r w:rsidRPr="00614F98">
        <w:rPr>
          <w:rFonts w:eastAsia="宋体" w:hint="eastAsia"/>
          <w:bCs w:val="0"/>
        </w:rPr>
        <w:t>l</w:t>
      </w:r>
      <w:r w:rsidRPr="00614F98">
        <w:rPr>
          <w:rFonts w:eastAsia="宋体"/>
          <w:bCs w:val="0"/>
        </w:rPr>
        <w:t>en+1</w:t>
      </w:r>
      <w:r w:rsidRPr="00614F98">
        <w:rPr>
          <w:rFonts w:eastAsia="宋体" w:hint="eastAsia"/>
          <w:bCs w:val="0"/>
        </w:rPr>
        <w:t>，（因为不用数组的</w:t>
      </w:r>
      <w:r w:rsidRPr="00614F98">
        <w:rPr>
          <w:rFonts w:eastAsia="宋体" w:hint="eastAsia"/>
          <w:bCs w:val="0"/>
        </w:rPr>
        <w:t>vec[</w:t>
      </w:r>
      <w:r w:rsidRPr="00614F98">
        <w:rPr>
          <w:rFonts w:eastAsia="宋体"/>
          <w:bCs w:val="0"/>
        </w:rPr>
        <w:t>0]</w:t>
      </w:r>
      <w:r w:rsidRPr="00614F98">
        <w:rPr>
          <w:rFonts w:eastAsia="宋体" w:hint="eastAsia"/>
          <w:bCs w:val="0"/>
        </w:rPr>
        <w:t>），堆的这个类还有一个</w:t>
      </w:r>
      <w:r w:rsidRPr="00614F98">
        <w:rPr>
          <w:rFonts w:eastAsia="宋体" w:hint="eastAsia"/>
          <w:bCs w:val="0"/>
        </w:rPr>
        <w:t>N</w:t>
      </w:r>
      <w:r w:rsidRPr="00614F98">
        <w:rPr>
          <w:rFonts w:eastAsia="宋体" w:hint="eastAsia"/>
          <w:bCs w:val="0"/>
        </w:rPr>
        <w:t>记录当前堆的元素数量。</w:t>
      </w:r>
      <w:bookmarkEnd w:id="21"/>
      <w:bookmarkEnd w:id="22"/>
    </w:p>
    <w:p w14:paraId="10A13C8F" w14:textId="6E0A4110" w:rsidR="008202E9" w:rsidRPr="008202E9" w:rsidRDefault="008202E9" w:rsidP="008202E9">
      <w:pPr>
        <w:rPr>
          <w:lang w:eastAsia="zh-CN"/>
        </w:rPr>
      </w:pPr>
      <w:r>
        <w:rPr>
          <w:rFonts w:hint="eastAsia"/>
          <w:lang w:eastAsia="zh-CN"/>
        </w:rPr>
        <w:t>公有函数：</w:t>
      </w:r>
    </w:p>
    <w:p w14:paraId="0AB05142" w14:textId="192AB71B" w:rsidR="008202E9" w:rsidRPr="008202E9" w:rsidRDefault="008202E9" w:rsidP="008202E9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1.isEmpty</w:t>
      </w:r>
      <w:r>
        <w:rPr>
          <w:rFonts w:hint="eastAsia"/>
          <w:lang w:eastAsia="zh-CN"/>
        </w:rPr>
        <w:t>函数及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函数：因为</w:t>
      </w:r>
      <w:r>
        <w:rPr>
          <w:rFonts w:hint="eastAsia"/>
          <w:lang w:eastAsia="zh-CN"/>
        </w:rPr>
        <w:t>N</w:t>
      </w:r>
      <w:r w:rsidRPr="00614F98">
        <w:rPr>
          <w:rFonts w:hint="eastAsia"/>
          <w:lang w:eastAsia="zh-CN"/>
        </w:rPr>
        <w:t>记录当前堆的元素数量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>isEmpty</w:t>
      </w:r>
      <w:r>
        <w:rPr>
          <w:rFonts w:hint="eastAsia"/>
          <w:lang w:eastAsia="zh-CN"/>
        </w:rPr>
        <w:t>函数返回</w:t>
      </w:r>
      <w:r>
        <w:rPr>
          <w:rFonts w:hint="eastAsia"/>
          <w:lang w:eastAsia="zh-CN"/>
        </w:rPr>
        <w:t>N==0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size</w:t>
      </w:r>
      <w:r>
        <w:rPr>
          <w:rFonts w:hint="eastAsia"/>
          <w:lang w:eastAsia="zh-CN"/>
        </w:rPr>
        <w:t>函数返回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即可。</w:t>
      </w:r>
    </w:p>
    <w:p w14:paraId="74BF7E14" w14:textId="454504FD" w:rsidR="00D82A79" w:rsidRPr="00614F98" w:rsidRDefault="008202E9" w:rsidP="008202E9">
      <w:pPr>
        <w:ind w:left="360"/>
        <w:rPr>
          <w:lang w:eastAsia="zh-CN"/>
        </w:rPr>
      </w:pPr>
      <w:r>
        <w:rPr>
          <w:rFonts w:hint="eastAsia"/>
          <w:lang w:eastAsia="zh-CN"/>
        </w:rPr>
        <w:t>2.</w:t>
      </w:r>
      <w:r w:rsidR="00D82A79">
        <w:rPr>
          <w:rFonts w:hint="eastAsia"/>
          <w:lang w:eastAsia="zh-CN"/>
        </w:rPr>
        <w:t>push</w:t>
      </w:r>
      <w:r w:rsidR="00D82A79">
        <w:rPr>
          <w:rFonts w:hint="eastAsia"/>
          <w:lang w:eastAsia="zh-CN"/>
        </w:rPr>
        <w:t>函数：令</w:t>
      </w:r>
      <w:r w:rsidR="00D82A79">
        <w:rPr>
          <w:rFonts w:hint="eastAsia"/>
          <w:lang w:eastAsia="zh-CN"/>
        </w:rPr>
        <w:t>N</w:t>
      </w:r>
      <w:r w:rsidR="00D82A79">
        <w:rPr>
          <w:lang w:eastAsia="zh-CN"/>
        </w:rPr>
        <w:t>+1,</w:t>
      </w:r>
      <w:r w:rsidR="00D82A79">
        <w:rPr>
          <w:rFonts w:hint="eastAsia"/>
          <w:lang w:eastAsia="zh-CN"/>
        </w:rPr>
        <w:t>并且在</w:t>
      </w:r>
      <w:r w:rsidR="00D82A79">
        <w:rPr>
          <w:rFonts w:hint="eastAsia"/>
          <w:lang w:eastAsia="zh-CN"/>
        </w:rPr>
        <w:t>N</w:t>
      </w:r>
      <w:r w:rsidR="00D82A79">
        <w:rPr>
          <w:rFonts w:hint="eastAsia"/>
          <w:lang w:eastAsia="zh-CN"/>
        </w:rPr>
        <w:t>处添加元素，然后将这个元素</w:t>
      </w:r>
      <w:r w:rsidR="00D82A79">
        <w:rPr>
          <w:rFonts w:hint="eastAsia"/>
          <w:lang w:eastAsia="zh-CN"/>
        </w:rPr>
        <w:t>swim</w:t>
      </w:r>
      <w:r w:rsidR="00D82A79">
        <w:rPr>
          <w:rFonts w:hint="eastAsia"/>
          <w:lang w:eastAsia="zh-CN"/>
        </w:rPr>
        <w:t>，使得还是一个堆。</w:t>
      </w:r>
    </w:p>
    <w:p w14:paraId="2B6C7340" w14:textId="576BC109" w:rsidR="00D82A79" w:rsidRDefault="008202E9" w:rsidP="008202E9">
      <w:pPr>
        <w:ind w:left="360"/>
        <w:rPr>
          <w:lang w:eastAsia="zh-CN"/>
        </w:rPr>
      </w:pPr>
      <w:r>
        <w:rPr>
          <w:rFonts w:hint="eastAsia"/>
          <w:lang w:eastAsia="zh-CN"/>
        </w:rPr>
        <w:t>3.</w:t>
      </w:r>
      <w:r w:rsidR="00D82A79">
        <w:rPr>
          <w:rFonts w:hint="eastAsia"/>
          <w:lang w:eastAsia="zh-CN"/>
        </w:rPr>
        <w:t>d</w:t>
      </w:r>
      <w:r w:rsidR="00D82A79">
        <w:rPr>
          <w:lang w:eastAsia="zh-CN"/>
        </w:rPr>
        <w:t>elMin</w:t>
      </w:r>
      <w:r w:rsidR="00D82A79">
        <w:rPr>
          <w:rFonts w:hint="eastAsia"/>
          <w:lang w:eastAsia="zh-CN"/>
        </w:rPr>
        <w:t>函数：最小元素在堆顶，先用一个变量存储堆顶的值，将堆顶与堆中最后一个元素交换，令</w:t>
      </w:r>
      <w:r w:rsidR="00D82A79">
        <w:rPr>
          <w:rFonts w:hint="eastAsia"/>
          <w:lang w:eastAsia="zh-CN"/>
        </w:rPr>
        <w:t>N-1</w:t>
      </w:r>
      <w:r w:rsidR="00D82A79">
        <w:rPr>
          <w:rFonts w:hint="eastAsia"/>
          <w:lang w:eastAsia="zh-CN"/>
        </w:rPr>
        <w:t>，此时不是一个堆，需要将堆顶</w:t>
      </w:r>
      <w:r w:rsidR="00D82A79">
        <w:rPr>
          <w:rFonts w:hint="eastAsia"/>
          <w:lang w:eastAsia="zh-CN"/>
        </w:rPr>
        <w:t>sink</w:t>
      </w:r>
      <w:r w:rsidR="00D82A79">
        <w:rPr>
          <w:rFonts w:hint="eastAsia"/>
          <w:lang w:eastAsia="zh-CN"/>
        </w:rPr>
        <w:t>到合适的位置，最后返回之前存的堆顶元素的值。</w:t>
      </w:r>
    </w:p>
    <w:p w14:paraId="2CC2C595" w14:textId="2F6D25F8" w:rsidR="008202E9" w:rsidRPr="00614F98" w:rsidRDefault="008202E9" w:rsidP="00D82A79">
      <w:pPr>
        <w:rPr>
          <w:lang w:eastAsia="zh-CN"/>
        </w:rPr>
      </w:pPr>
      <w:r>
        <w:rPr>
          <w:rFonts w:hint="eastAsia"/>
          <w:lang w:eastAsia="zh-CN"/>
        </w:rPr>
        <w:t>私有函数：</w:t>
      </w:r>
    </w:p>
    <w:p w14:paraId="7AF43062" w14:textId="55971D92" w:rsidR="00D82A79" w:rsidRDefault="008202E9" w:rsidP="008202E9">
      <w:pPr>
        <w:ind w:left="420"/>
        <w:rPr>
          <w:lang w:eastAsia="zh-CN"/>
        </w:rPr>
      </w:pPr>
      <w:r>
        <w:rPr>
          <w:rFonts w:hint="eastAsia"/>
          <w:lang w:eastAsia="zh-CN"/>
        </w:rPr>
        <w:t>1.</w:t>
      </w:r>
      <w:r w:rsidR="00D82A79">
        <w:rPr>
          <w:rFonts w:hint="eastAsia"/>
          <w:lang w:eastAsia="zh-CN"/>
        </w:rPr>
        <w:t>sink</w:t>
      </w:r>
      <w:r w:rsidR="00D82A79">
        <w:rPr>
          <w:rFonts w:hint="eastAsia"/>
          <w:lang w:eastAsia="zh-CN"/>
        </w:rPr>
        <w:t>函数：</w:t>
      </w:r>
      <w:r w:rsidR="00D82A79">
        <w:rPr>
          <w:rFonts w:hint="eastAsia"/>
          <w:lang w:eastAsia="zh-CN"/>
        </w:rPr>
        <w:t>sink</w:t>
      </w:r>
      <w:r w:rsidR="00D82A79">
        <w:rPr>
          <w:rFonts w:hint="eastAsia"/>
          <w:lang w:eastAsia="zh-CN"/>
        </w:rPr>
        <w:t>的思路是将这个元素与他的子节点做对比，并且将较小的放上面，一直对比到这个元素小于他的两个子节点为止。具体实现是，假如要下沉</w:t>
      </w:r>
      <w:r w:rsidR="00D82A79">
        <w:rPr>
          <w:rFonts w:hint="eastAsia"/>
          <w:lang w:eastAsia="zh-CN"/>
        </w:rPr>
        <w:t>k</w:t>
      </w:r>
      <w:r w:rsidR="00D82A79">
        <w:rPr>
          <w:rFonts w:hint="eastAsia"/>
          <w:lang w:eastAsia="zh-CN"/>
        </w:rPr>
        <w:t>，则先找它的子节点</w:t>
      </w:r>
      <w:r w:rsidR="00D82A79">
        <w:rPr>
          <w:rFonts w:hint="eastAsia"/>
          <w:lang w:eastAsia="zh-CN"/>
        </w:rPr>
        <w:t>2*k</w:t>
      </w:r>
      <w:r w:rsidR="00D82A79">
        <w:rPr>
          <w:rFonts w:hint="eastAsia"/>
          <w:lang w:eastAsia="zh-CN"/>
        </w:rPr>
        <w:t>与</w:t>
      </w:r>
      <w:r w:rsidR="00D82A79">
        <w:rPr>
          <w:rFonts w:hint="eastAsia"/>
          <w:lang w:eastAsia="zh-CN"/>
        </w:rPr>
        <w:t>2*k+1</w:t>
      </w:r>
      <w:r w:rsidR="00D82A79">
        <w:rPr>
          <w:rFonts w:hint="eastAsia"/>
          <w:lang w:eastAsia="zh-CN"/>
        </w:rPr>
        <w:t>中最小的一个（当然得判断是否存在），如果小于他的子节点的值，那么就交换他们的值，并且让</w:t>
      </w:r>
      <w:r w:rsidR="00D82A79">
        <w:rPr>
          <w:rFonts w:hint="eastAsia"/>
          <w:lang w:eastAsia="zh-CN"/>
        </w:rPr>
        <w:t>k=2*k</w:t>
      </w:r>
      <w:r w:rsidR="00D82A79">
        <w:rPr>
          <w:rFonts w:hint="eastAsia"/>
          <w:lang w:eastAsia="zh-CN"/>
        </w:rPr>
        <w:t>或</w:t>
      </w:r>
      <w:r w:rsidR="00D82A79">
        <w:rPr>
          <w:rFonts w:hint="eastAsia"/>
          <w:lang w:eastAsia="zh-CN"/>
        </w:rPr>
        <w:t>2*k+1</w:t>
      </w:r>
      <w:r w:rsidR="00D82A79">
        <w:rPr>
          <w:rFonts w:hint="eastAsia"/>
          <w:lang w:eastAsia="zh-CN"/>
        </w:rPr>
        <w:t>（＝最小的那个），这是为了继续追踪原本的</w:t>
      </w:r>
      <w:r w:rsidR="00D82A79">
        <w:rPr>
          <w:rFonts w:hint="eastAsia"/>
          <w:lang w:eastAsia="zh-CN"/>
        </w:rPr>
        <w:t>k</w:t>
      </w:r>
      <w:r w:rsidR="00D82A79">
        <w:rPr>
          <w:rFonts w:hint="eastAsia"/>
          <w:lang w:eastAsia="zh-CN"/>
        </w:rPr>
        <w:t>，继续和他此时的两个子节点做对比。不断的循环，直到他没有子节点或者他小于了子节点。</w:t>
      </w:r>
    </w:p>
    <w:p w14:paraId="6BE5DD92" w14:textId="7121F168" w:rsidR="008202E9" w:rsidRDefault="00D82A79" w:rsidP="008202E9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8202E9">
        <w:rPr>
          <w:lang w:eastAsia="zh-CN"/>
        </w:rPr>
        <w:tab/>
      </w:r>
      <w:r w:rsidR="008202E9">
        <w:rPr>
          <w:rFonts w:hint="eastAsia"/>
          <w:lang w:eastAsia="zh-CN"/>
        </w:rPr>
        <w:t>2.swim</w:t>
      </w:r>
      <w:r w:rsidR="008202E9">
        <w:rPr>
          <w:rFonts w:hint="eastAsia"/>
          <w:lang w:eastAsia="zh-CN"/>
        </w:rPr>
        <w:t>函数：</w:t>
      </w:r>
      <w:r>
        <w:rPr>
          <w:rFonts w:hint="eastAsia"/>
          <w:lang w:eastAsia="zh-CN"/>
        </w:rPr>
        <w:t>直观看就是一个元素比较轻，然后它要不断上浮，直到它重与他的父节点。而代码的实现就是，查看他的父节点</w:t>
      </w:r>
      <w:r>
        <w:rPr>
          <w:rFonts w:hint="eastAsia"/>
          <w:lang w:eastAsia="zh-CN"/>
        </w:rPr>
        <w:t>k</w:t>
      </w:r>
      <w:r>
        <w:rPr>
          <w:lang w:eastAsia="zh-CN"/>
        </w:rPr>
        <w:t>/2</w:t>
      </w:r>
      <w:r>
        <w:rPr>
          <w:rFonts w:hint="eastAsia"/>
          <w:lang w:eastAsia="zh-CN"/>
        </w:rPr>
        <w:t>的值是否小于它，如果不小于它，则交换它和它父节点的值，并且让</w:t>
      </w:r>
      <w:r>
        <w:rPr>
          <w:rFonts w:hint="eastAsia"/>
          <w:lang w:eastAsia="zh-CN"/>
        </w:rPr>
        <w:t>k=k/2</w:t>
      </w:r>
      <w:r>
        <w:rPr>
          <w:rFonts w:hint="eastAsia"/>
          <w:lang w:eastAsia="zh-CN"/>
        </w:rPr>
        <w:t>，即继续追踪这个元素，让它继续与它当前的父节点做对比。直到它本身为数组的第一个元素或者它不小于它的父节点。</w:t>
      </w:r>
    </w:p>
    <w:p w14:paraId="3E3725AE" w14:textId="77777777" w:rsidR="008202E9" w:rsidRPr="008202E9" w:rsidRDefault="008202E9" w:rsidP="008202E9">
      <w:pPr>
        <w:ind w:firstLineChars="0" w:firstLine="0"/>
        <w:rPr>
          <w:lang w:eastAsia="zh-CN"/>
        </w:rPr>
      </w:pPr>
    </w:p>
    <w:p w14:paraId="2F82BA77" w14:textId="75983994" w:rsidR="008202E9" w:rsidRPr="008202E9" w:rsidRDefault="008202E9" w:rsidP="008202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0"/>
          <w:lang w:eastAsia="zh-CN" w:bidi="ar-SA"/>
        </w:rPr>
      </w:pP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template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&lt;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class 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>T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&gt;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class </w:t>
      </w:r>
      <w:r w:rsidRPr="008202E9">
        <w:rPr>
          <w:rFonts w:ascii="Consolas" w:hAnsi="Consolas" w:cs="宋体"/>
          <w:color w:val="B5B6E3"/>
          <w:sz w:val="20"/>
          <w:lang w:eastAsia="zh-CN" w:bidi="ar-SA"/>
        </w:rPr>
        <w:t>MinPQ</w:t>
      </w:r>
      <w:r w:rsidRPr="008202E9">
        <w:rPr>
          <w:rFonts w:ascii="Consolas" w:hAnsi="Consolas" w:cs="宋体"/>
          <w:color w:val="B5B6E3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public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: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MinPQ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N):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(N+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bool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isEmpty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return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size()==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0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size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return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 xml:space="preserve">T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delMin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lastRenderedPageBreak/>
        <w:t xml:space="preserve">        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 xml:space="preserve">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min =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]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exch(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,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--)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sink(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return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min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void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push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 xml:space="preserve">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t)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[++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] = t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swim(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private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: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B5B6E3"/>
          <w:sz w:val="20"/>
          <w:lang w:eastAsia="zh-CN" w:bidi="ar-SA"/>
        </w:rPr>
        <w:t>vector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&lt;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>T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&gt;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int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=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0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808080"/>
          <w:sz w:val="20"/>
          <w:lang w:eastAsia="zh-CN" w:bidi="ar-SA"/>
        </w:rPr>
        <w:t>//</w:t>
      </w:r>
      <w:r w:rsidRPr="008202E9">
        <w:rPr>
          <w:rFonts w:ascii="Arial" w:hAnsi="Arial" w:cs="Arial"/>
          <w:color w:val="808080"/>
          <w:sz w:val="20"/>
          <w:lang w:eastAsia="zh-CN" w:bidi="ar-SA"/>
        </w:rPr>
        <w:t>元素个数</w:t>
      </w:r>
      <w:r w:rsidRPr="008202E9">
        <w:rPr>
          <w:rFonts w:ascii="Consolas" w:hAnsi="Consolas" w:cs="宋体"/>
          <w:color w:val="808080"/>
          <w:sz w:val="20"/>
          <w:lang w:eastAsia="zh-CN" w:bidi="ar-SA"/>
        </w:rPr>
        <w:t>,</w:t>
      </w:r>
      <w:r w:rsidRPr="008202E9">
        <w:rPr>
          <w:rFonts w:ascii="Arial" w:hAnsi="Arial" w:cs="Arial"/>
          <w:color w:val="808080"/>
          <w:sz w:val="20"/>
          <w:lang w:eastAsia="zh-CN" w:bidi="ar-SA"/>
        </w:rPr>
        <w:t>从</w:t>
      </w:r>
      <w:r w:rsidRPr="008202E9">
        <w:rPr>
          <w:rFonts w:ascii="Consolas" w:hAnsi="Consolas" w:cs="宋体"/>
          <w:color w:val="808080"/>
          <w:sz w:val="20"/>
          <w:lang w:eastAsia="zh-CN" w:bidi="ar-SA"/>
        </w:rPr>
        <w:t>1</w:t>
      </w:r>
      <w:r w:rsidRPr="008202E9">
        <w:rPr>
          <w:rFonts w:ascii="Arial" w:hAnsi="Arial" w:cs="Arial"/>
          <w:color w:val="808080"/>
          <w:sz w:val="20"/>
          <w:lang w:eastAsia="zh-CN" w:bidi="ar-SA"/>
        </w:rPr>
        <w:t>开始</w:t>
      </w:r>
      <w:r w:rsidRPr="008202E9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8202E9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void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swim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k)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while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(k&gt;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 xml:space="preserve">1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&amp;&amp;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[k] &lt;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[k/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2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])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exch(k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,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k / 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2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k /= 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2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void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sink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k)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while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 xml:space="preserve">2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* k &lt;=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N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j = 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 xml:space="preserve">2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* k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if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(j+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&lt;=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 xml:space="preserve">N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&amp;&amp;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[j+</w:t>
      </w:r>
      <w:r w:rsidRPr="008202E9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]&lt;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[j])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    ++j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if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[k]&lt;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[j])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break;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exch(k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,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j)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k = j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void  </w:t>
      </w:r>
      <w:r w:rsidRPr="008202E9">
        <w:rPr>
          <w:rFonts w:ascii="Consolas" w:hAnsi="Consolas" w:cs="宋体"/>
          <w:color w:val="FFC66D"/>
          <w:sz w:val="20"/>
          <w:lang w:eastAsia="zh-CN" w:bidi="ar-SA"/>
        </w:rPr>
        <w:t>exch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i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 xml:space="preserve">,int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j)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B9BCD1"/>
          <w:sz w:val="20"/>
          <w:lang w:eastAsia="zh-CN" w:bidi="ar-SA"/>
        </w:rPr>
        <w:t xml:space="preserve">T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temp =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[i]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 xml:space="preserve">[i] =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[j]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8202E9">
        <w:rPr>
          <w:rFonts w:ascii="Consolas" w:hAnsi="Consolas" w:cs="宋体"/>
          <w:color w:val="9373A5"/>
          <w:sz w:val="20"/>
          <w:lang w:eastAsia="zh-CN" w:bidi="ar-SA"/>
        </w:rPr>
        <w:t>pq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[j] = temp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br/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lastRenderedPageBreak/>
        <w:t xml:space="preserve">    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8202E9">
        <w:rPr>
          <w:rFonts w:ascii="Consolas" w:hAnsi="Consolas" w:cs="宋体"/>
          <w:color w:val="A9B7C6"/>
          <w:sz w:val="20"/>
          <w:lang w:eastAsia="zh-CN" w:bidi="ar-SA"/>
        </w:rPr>
        <w:br/>
        <w:t>}</w:t>
      </w:r>
      <w:r w:rsidRPr="008202E9">
        <w:rPr>
          <w:rFonts w:ascii="Consolas" w:hAnsi="Consolas" w:cs="宋体"/>
          <w:color w:val="CC7832"/>
          <w:sz w:val="20"/>
          <w:lang w:eastAsia="zh-CN" w:bidi="ar-SA"/>
        </w:rPr>
        <w:t>;</w:t>
      </w:r>
    </w:p>
    <w:p w14:paraId="45D721B5" w14:textId="77777777" w:rsidR="008202E9" w:rsidRPr="008202E9" w:rsidRDefault="008202E9" w:rsidP="00D82A79">
      <w:pPr>
        <w:ind w:firstLineChars="0" w:firstLine="0"/>
        <w:rPr>
          <w:lang w:eastAsia="zh-CN"/>
        </w:rPr>
      </w:pPr>
    </w:p>
    <w:p w14:paraId="48D67FEC" w14:textId="77777777" w:rsidR="00D82A79" w:rsidRPr="008A40E5" w:rsidRDefault="00D82A79" w:rsidP="00D82A79">
      <w:pPr>
        <w:ind w:firstLineChars="0" w:firstLine="0"/>
        <w:rPr>
          <w:lang w:eastAsia="zh-CN"/>
        </w:rPr>
      </w:pPr>
    </w:p>
    <w:p w14:paraId="67F659BF" w14:textId="77777777" w:rsidR="00D82A79" w:rsidRPr="00D360A6" w:rsidRDefault="00D82A79" w:rsidP="00D82A79">
      <w:pPr>
        <w:ind w:firstLineChars="0" w:firstLine="0"/>
        <w:rPr>
          <w:lang w:eastAsia="zh-CN"/>
        </w:rPr>
      </w:pPr>
    </w:p>
    <w:p w14:paraId="70DDEC7E" w14:textId="77777777" w:rsidR="00D82A79" w:rsidRPr="00587D9B" w:rsidRDefault="00D82A79" w:rsidP="00D82A79">
      <w:pPr>
        <w:rPr>
          <w:lang w:eastAsia="zh-CN"/>
        </w:rPr>
      </w:pPr>
    </w:p>
    <w:p w14:paraId="3A007C2F" w14:textId="77777777" w:rsidR="00D82A79" w:rsidRPr="00D82A79" w:rsidRDefault="00D82A79" w:rsidP="00D82A79">
      <w:pPr>
        <w:rPr>
          <w:lang w:eastAsia="zh-CN"/>
        </w:rPr>
      </w:pPr>
    </w:p>
    <w:p w14:paraId="6D07CF7E" w14:textId="7B92C451" w:rsidR="00D82A79" w:rsidRDefault="00D82A79" w:rsidP="004C06AD">
      <w:pPr>
        <w:pStyle w:val="2"/>
        <w:spacing w:before="120"/>
      </w:pPr>
      <w:bookmarkStart w:id="23" w:name="_Toc25759437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5 </w:t>
      </w:r>
      <w:r w:rsidR="008202E9">
        <w:rPr>
          <w:rFonts w:hint="eastAsia"/>
        </w:rPr>
        <w:t>UF.</w:t>
      </w:r>
      <w:r w:rsidR="008202E9">
        <w:t>h</w:t>
      </w:r>
      <w:r>
        <w:rPr>
          <w:rFonts w:hint="eastAsia"/>
        </w:rPr>
        <w:t>设计与实现</w:t>
      </w:r>
      <w:bookmarkEnd w:id="23"/>
    </w:p>
    <w:p w14:paraId="48824858" w14:textId="5001B3B2" w:rsidR="008202E9" w:rsidRDefault="008202E9" w:rsidP="008202E9">
      <w:pPr>
        <w:rPr>
          <w:lang w:eastAsia="zh-CN"/>
        </w:rPr>
      </w:pPr>
      <w:r>
        <w:rPr>
          <w:rFonts w:hint="eastAsia"/>
          <w:lang w:eastAsia="zh-CN"/>
        </w:rPr>
        <w:t>该类负责构造连通分量。他有三个成员变量，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存储每个顶点的父节点，</w:t>
      </w:r>
      <w:r>
        <w:rPr>
          <w:rFonts w:hint="eastAsia"/>
          <w:lang w:eastAsia="zh-CN"/>
        </w:rPr>
        <w:t>sz</w:t>
      </w:r>
      <w:r>
        <w:rPr>
          <w:rFonts w:hint="eastAsia"/>
          <w:lang w:eastAsia="zh-CN"/>
        </w:rPr>
        <w:t>存储每个顶点所属于的那个连通分量的</w:t>
      </w:r>
      <w:r w:rsidR="00685393">
        <w:rPr>
          <w:rFonts w:hint="eastAsia"/>
          <w:lang w:eastAsia="zh-CN"/>
        </w:rPr>
        <w:t>规模</w:t>
      </w:r>
      <w:r>
        <w:rPr>
          <w:rFonts w:hint="eastAsia"/>
          <w:lang w:eastAsia="zh-CN"/>
        </w:rPr>
        <w:t>（</w:t>
      </w:r>
      <w:r w:rsidR="00685393">
        <w:rPr>
          <w:rFonts w:hint="eastAsia"/>
          <w:lang w:eastAsia="zh-CN"/>
        </w:rPr>
        <w:t>想象如果将规模大的根节点链接到规模小的</w:t>
      </w:r>
      <w:r w:rsidR="00685393">
        <w:rPr>
          <w:rFonts w:hint="eastAsia"/>
          <w:lang w:eastAsia="zh-CN"/>
        </w:rPr>
        <w:t>,</w:t>
      </w:r>
      <w:r w:rsidR="00685393">
        <w:rPr>
          <w:rFonts w:hint="eastAsia"/>
          <w:lang w:eastAsia="zh-CN"/>
        </w:rPr>
        <w:t>那么就会使得节点平均访问到根节点的时间增加</w:t>
      </w:r>
      <w:r w:rsidR="00685393">
        <w:rPr>
          <w:rFonts w:hint="eastAsia"/>
          <w:lang w:eastAsia="zh-CN"/>
        </w:rPr>
        <w:t>,</w:t>
      </w:r>
      <w:r w:rsidR="00685393">
        <w:rPr>
          <w:rFonts w:hint="eastAsia"/>
          <w:lang w:eastAsia="zh-CN"/>
        </w:rPr>
        <w:t>所以需要将规模大的作为根节点</w:t>
      </w:r>
      <w:r>
        <w:rPr>
          <w:rFonts w:hint="eastAsia"/>
          <w:lang w:eastAsia="zh-CN"/>
        </w:rPr>
        <w:t>），以及当前连通分量数量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。</w:t>
      </w:r>
    </w:p>
    <w:p w14:paraId="52095C5F" w14:textId="7BB0DD4F" w:rsidR="008202E9" w:rsidRDefault="008202E9" w:rsidP="008202E9">
      <w:pPr>
        <w:rPr>
          <w:lang w:eastAsia="zh-CN"/>
        </w:rPr>
      </w:pPr>
      <w:r>
        <w:rPr>
          <w:rFonts w:hint="eastAsia"/>
          <w:lang w:eastAsia="zh-CN"/>
        </w:rPr>
        <w:t>构造函数将当前所以节点的父节点赋值为他们本身并且每个节点的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都是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，并且让当前连通分量数量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等于顶点总数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。这代表了当前有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个连通分量，每两个顶点之间都互不连通。</w:t>
      </w:r>
    </w:p>
    <w:p w14:paraId="55B3D4A8" w14:textId="2AE7146B" w:rsidR="00E379DD" w:rsidRDefault="008202E9" w:rsidP="00E379DD">
      <w:pPr>
        <w:rPr>
          <w:lang w:eastAsia="zh-CN"/>
        </w:rPr>
      </w:pPr>
      <w:r>
        <w:rPr>
          <w:rFonts w:hint="eastAsia"/>
          <w:lang w:eastAsia="zh-CN"/>
        </w:rPr>
        <w:t>主要有这几个函数：</w:t>
      </w:r>
      <w:r w:rsidRPr="008202E9">
        <w:rPr>
          <w:lang w:eastAsia="zh-CN"/>
        </w:rPr>
        <w:t>getCount()</w:t>
      </w:r>
      <w:r w:rsidRPr="008202E9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当前连通分量数量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；</w:t>
      </w:r>
      <w:r w:rsidRPr="008202E9">
        <w:rPr>
          <w:lang w:eastAsia="zh-CN"/>
        </w:rPr>
        <w:t>connected(int p, int q)</w:t>
      </w:r>
      <w:r>
        <w:rPr>
          <w:rFonts w:hint="eastAsia"/>
          <w:lang w:eastAsia="zh-CN"/>
        </w:rPr>
        <w:t>检测两个顶点是否是连通的，这通过调用</w:t>
      </w:r>
      <w:r w:rsidRPr="008202E9">
        <w:rPr>
          <w:lang w:eastAsia="zh-CN"/>
        </w:rPr>
        <w:t>find(int p)</w:t>
      </w:r>
      <w:r>
        <w:rPr>
          <w:rFonts w:hint="eastAsia"/>
          <w:lang w:eastAsia="zh-CN"/>
        </w:rPr>
        <w:t>来判断</w:t>
      </w:r>
      <w:r w:rsidR="00E379DD">
        <w:rPr>
          <w:rFonts w:hint="eastAsia"/>
          <w:lang w:eastAsia="zh-CN"/>
        </w:rPr>
        <w:t>，如果</w:t>
      </w:r>
      <w:r w:rsidR="00E379DD">
        <w:rPr>
          <w:rFonts w:hint="eastAsia"/>
          <w:lang w:eastAsia="zh-CN"/>
        </w:rPr>
        <w:t>find</w:t>
      </w:r>
      <w:r w:rsidR="00E379DD">
        <w:rPr>
          <w:rFonts w:hint="eastAsia"/>
          <w:lang w:eastAsia="zh-CN"/>
        </w:rPr>
        <w:t>（</w:t>
      </w:r>
      <w:r w:rsidR="00E379DD">
        <w:rPr>
          <w:rFonts w:hint="eastAsia"/>
          <w:lang w:eastAsia="zh-CN"/>
        </w:rPr>
        <w:t>p</w:t>
      </w:r>
      <w:r w:rsidR="00E379DD">
        <w:rPr>
          <w:rFonts w:hint="eastAsia"/>
          <w:lang w:eastAsia="zh-CN"/>
        </w:rPr>
        <w:t>）</w:t>
      </w:r>
      <w:r w:rsidR="00E379DD">
        <w:rPr>
          <w:lang w:eastAsia="zh-CN"/>
        </w:rPr>
        <w:t>==find(q),</w:t>
      </w:r>
      <w:r w:rsidR="00E379DD">
        <w:rPr>
          <w:rFonts w:hint="eastAsia"/>
          <w:lang w:eastAsia="zh-CN"/>
        </w:rPr>
        <w:t>他们就是同一个连通分量</w:t>
      </w:r>
      <w:r>
        <w:rPr>
          <w:rFonts w:hint="eastAsia"/>
          <w:lang w:eastAsia="zh-CN"/>
        </w:rPr>
        <w:t>；</w:t>
      </w:r>
      <w:r w:rsidRPr="008202E9">
        <w:rPr>
          <w:lang w:eastAsia="zh-CN"/>
        </w:rPr>
        <w:t>find(int p)</w:t>
      </w:r>
      <w:r>
        <w:rPr>
          <w:rFonts w:hint="eastAsia"/>
          <w:lang w:eastAsia="zh-CN"/>
        </w:rPr>
        <w:t>则</w:t>
      </w:r>
      <w:r w:rsidR="00E379DD">
        <w:rPr>
          <w:rFonts w:hint="eastAsia"/>
          <w:lang w:eastAsia="zh-CN"/>
        </w:rPr>
        <w:t>找到</w:t>
      </w:r>
      <w:r w:rsidR="00E379DD">
        <w:rPr>
          <w:rFonts w:hint="eastAsia"/>
          <w:lang w:eastAsia="zh-CN"/>
        </w:rPr>
        <w:t>p</w:t>
      </w:r>
      <w:r w:rsidR="00E379DD">
        <w:rPr>
          <w:rFonts w:hint="eastAsia"/>
          <w:lang w:eastAsia="zh-CN"/>
        </w:rPr>
        <w:t>的根节点，即顶点</w:t>
      </w:r>
      <w:r w:rsidR="00E379DD">
        <w:rPr>
          <w:rFonts w:hint="eastAsia"/>
          <w:lang w:eastAsia="zh-CN"/>
        </w:rPr>
        <w:t>p</w:t>
      </w:r>
      <w:r w:rsidR="00E379DD">
        <w:rPr>
          <w:rFonts w:hint="eastAsia"/>
          <w:lang w:eastAsia="zh-CN"/>
        </w:rPr>
        <w:t>所属于的连通分量。</w:t>
      </w:r>
      <w:r w:rsidR="00E379DD" w:rsidRPr="00E379DD">
        <w:rPr>
          <w:lang w:eastAsia="zh-CN"/>
        </w:rPr>
        <w:t>unionPQ(int p, int q)</w:t>
      </w:r>
      <w:r w:rsidR="00E379DD">
        <w:rPr>
          <w:rFonts w:hint="eastAsia"/>
          <w:lang w:eastAsia="zh-CN"/>
        </w:rPr>
        <w:t>则将两个不连通的节点连通。</w:t>
      </w:r>
    </w:p>
    <w:p w14:paraId="7E0710D4" w14:textId="0E085213" w:rsidR="00E379DD" w:rsidRDefault="00E379DD" w:rsidP="00E379DD">
      <w:pPr>
        <w:rPr>
          <w:lang w:eastAsia="zh-CN"/>
        </w:rPr>
      </w:pPr>
      <w:r>
        <w:rPr>
          <w:rFonts w:hint="eastAsia"/>
          <w:lang w:eastAsia="zh-CN"/>
        </w:rPr>
        <w:t>详细说明</w:t>
      </w:r>
      <w:r>
        <w:rPr>
          <w:rFonts w:hint="eastAsia"/>
          <w:lang w:eastAsia="zh-CN"/>
        </w:rPr>
        <w:t>find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int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）：因为每次查找</w:t>
      </w:r>
      <w:r>
        <w:rPr>
          <w:rFonts w:hint="eastAsia"/>
          <w:lang w:eastAsia="zh-CN"/>
        </w:rPr>
        <w:t>id</w:t>
      </w:r>
      <w:r>
        <w:rPr>
          <w:lang w:eastAsia="zh-CN"/>
        </w:rPr>
        <w:t>[p],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id[</w:t>
      </w:r>
      <w:r>
        <w:rPr>
          <w:lang w:eastAsia="zh-CN"/>
        </w:rPr>
        <w:t>p]</w:t>
      </w:r>
      <w:r>
        <w:rPr>
          <w:rFonts w:hint="eastAsia"/>
          <w:lang w:eastAsia="zh-CN"/>
        </w:rPr>
        <w:t>=p</w:t>
      </w:r>
      <w:r>
        <w:rPr>
          <w:rFonts w:hint="eastAsia"/>
          <w:lang w:eastAsia="zh-CN"/>
        </w:rPr>
        <w:t>，代表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的根节点，代表这就是一个连通分量。而如果</w:t>
      </w:r>
      <w:r>
        <w:rPr>
          <w:rFonts w:hint="eastAsia"/>
          <w:lang w:eastAsia="zh-CN"/>
        </w:rPr>
        <w:t>id</w:t>
      </w:r>
      <w:r>
        <w:rPr>
          <w:lang w:eastAsia="zh-CN"/>
        </w:rPr>
        <w:t>[p]</w:t>
      </w:r>
      <w:r>
        <w:rPr>
          <w:rFonts w:hint="eastAsia"/>
          <w:lang w:eastAsia="zh-CN"/>
        </w:rPr>
        <w:t>不等于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，则代表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是某个连通分量的子节点，而</w:t>
      </w:r>
      <w:r>
        <w:rPr>
          <w:rFonts w:hint="eastAsia"/>
          <w:lang w:eastAsia="zh-CN"/>
        </w:rPr>
        <w:t>id</w:t>
      </w:r>
      <w:r>
        <w:rPr>
          <w:lang w:eastAsia="zh-CN"/>
        </w:rPr>
        <w:t>[p]</w:t>
      </w:r>
      <w:r>
        <w:rPr>
          <w:rFonts w:hint="eastAsia"/>
          <w:lang w:eastAsia="zh-CN"/>
        </w:rPr>
        <w:t>就是它的父节点，所以让</w:t>
      </w:r>
      <w:r>
        <w:rPr>
          <w:rFonts w:hint="eastAsia"/>
          <w:lang w:eastAsia="zh-CN"/>
        </w:rPr>
        <w:t>p=</w:t>
      </w:r>
      <w:r w:rsidRPr="00E379D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lang w:eastAsia="zh-CN"/>
        </w:rPr>
        <w:t>[p]</w:t>
      </w:r>
      <w:r>
        <w:rPr>
          <w:rFonts w:hint="eastAsia"/>
          <w:lang w:eastAsia="zh-CN"/>
        </w:rPr>
        <w:t>使得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到了他的父节点，继续查找，直到找到这个连通分量的根节点，对应的就是最终的</w:t>
      </w:r>
      <w:r>
        <w:rPr>
          <w:rFonts w:hint="eastAsia"/>
          <w:lang w:eastAsia="zh-CN"/>
        </w:rPr>
        <w:t>p=</w:t>
      </w:r>
      <w:r w:rsidRPr="00E379D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lang w:eastAsia="zh-CN"/>
        </w:rPr>
        <w:t>[p]</w:t>
      </w:r>
      <w:r>
        <w:rPr>
          <w:rFonts w:hint="eastAsia"/>
          <w:lang w:eastAsia="zh-CN"/>
        </w:rPr>
        <w:t>。</w:t>
      </w:r>
    </w:p>
    <w:p w14:paraId="5E5F496D" w14:textId="761646F0" w:rsidR="00E379DD" w:rsidRDefault="00E379DD" w:rsidP="00E379DD">
      <w:pPr>
        <w:rPr>
          <w:lang w:eastAsia="zh-CN"/>
        </w:rPr>
      </w:pPr>
      <w:r w:rsidRPr="00E379DD">
        <w:rPr>
          <w:lang w:eastAsia="zh-CN"/>
        </w:rPr>
        <w:t>unionPQ(int p, int q)</w:t>
      </w:r>
      <w:r>
        <w:rPr>
          <w:rFonts w:hint="eastAsia"/>
          <w:lang w:eastAsia="zh-CN"/>
        </w:rPr>
        <w:t>：先找到传入的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的根节点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，如果根节点相同，那么他们是同一个连通分量直接返回。接着，判断这两个根节点的</w:t>
      </w:r>
      <w:r w:rsidR="00685393">
        <w:rPr>
          <w:rFonts w:hint="eastAsia"/>
          <w:lang w:eastAsia="zh-CN"/>
        </w:rPr>
        <w:t>规模</w:t>
      </w:r>
      <w:r>
        <w:rPr>
          <w:rFonts w:hint="eastAsia"/>
          <w:lang w:eastAsia="zh-CN"/>
        </w:rPr>
        <w:t>sz</w:t>
      </w:r>
      <w:r>
        <w:rPr>
          <w:lang w:eastAsia="zh-CN"/>
        </w:rPr>
        <w:t>[i],sz[j]</w:t>
      </w:r>
      <w:r>
        <w:rPr>
          <w:rFonts w:hint="eastAsia"/>
          <w:lang w:eastAsia="zh-CN"/>
        </w:rPr>
        <w:t>。然后将</w:t>
      </w:r>
      <w:r w:rsidR="00685393">
        <w:rPr>
          <w:rFonts w:hint="eastAsia"/>
          <w:lang w:eastAsia="zh-CN"/>
        </w:rPr>
        <w:t>规模</w:t>
      </w:r>
      <w:r>
        <w:rPr>
          <w:rFonts w:hint="eastAsia"/>
          <w:lang w:eastAsia="zh-CN"/>
        </w:rPr>
        <w:t>小的链接到</w:t>
      </w:r>
      <w:r w:rsidR="00685393">
        <w:rPr>
          <w:rFonts w:hint="eastAsia"/>
          <w:lang w:eastAsia="zh-CN"/>
        </w:rPr>
        <w:t>规模大</w:t>
      </w:r>
      <w:r>
        <w:rPr>
          <w:rFonts w:hint="eastAsia"/>
          <w:lang w:eastAsia="zh-CN"/>
        </w:rPr>
        <w:t>的上面</w:t>
      </w:r>
      <w:r w:rsidR="00685393">
        <w:rPr>
          <w:rFonts w:hint="eastAsia"/>
          <w:lang w:eastAsia="zh-CN"/>
        </w:rPr>
        <w:t>(</w:t>
      </w:r>
      <w:r w:rsidR="00685393">
        <w:rPr>
          <w:rFonts w:hint="eastAsia"/>
          <w:lang w:eastAsia="zh-CN"/>
        </w:rPr>
        <w:t>也就是以规模大的这个根节点作为这两棵树合起来的根节点</w:t>
      </w:r>
      <w:r w:rsidR="00685393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，这样找某个节点的根节点更快。然后将</w:t>
      </w:r>
      <w:r w:rsidR="00685393">
        <w:rPr>
          <w:rFonts w:hint="eastAsia"/>
          <w:lang w:eastAsia="zh-CN"/>
        </w:rPr>
        <w:t>该根节点的规模再加上规模小的那个节点的规模</w:t>
      </w:r>
      <w:r w:rsidR="00685393">
        <w:rPr>
          <w:rFonts w:hint="eastAsia"/>
          <w:lang w:eastAsia="zh-CN"/>
        </w:rPr>
        <w:t>,</w:t>
      </w:r>
      <w:r w:rsidR="00685393">
        <w:rPr>
          <w:rFonts w:hint="eastAsia"/>
          <w:lang w:eastAsia="zh-CN"/>
        </w:rPr>
        <w:t>这样才使得规模有意义。</w:t>
      </w:r>
    </w:p>
    <w:p w14:paraId="5C91B6F1" w14:textId="77777777" w:rsidR="00685393" w:rsidRPr="00685393" w:rsidRDefault="00685393" w:rsidP="00685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00"/>
        <w:jc w:val="left"/>
        <w:rPr>
          <w:rFonts w:ascii="Consolas" w:hAnsi="Consolas" w:cs="宋体"/>
          <w:color w:val="A9B7C6"/>
          <w:sz w:val="20"/>
          <w:lang w:eastAsia="zh-CN" w:bidi="ar-SA"/>
        </w:rPr>
      </w:pP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class </w:t>
      </w:r>
      <w:r w:rsidRPr="00685393">
        <w:rPr>
          <w:rFonts w:ascii="Consolas" w:hAnsi="Consolas" w:cs="宋体"/>
          <w:color w:val="B5B6E3"/>
          <w:sz w:val="20"/>
          <w:lang w:eastAsia="zh-CN" w:bidi="ar-SA"/>
        </w:rPr>
        <w:t>UF</w:t>
      </w:r>
      <w:r w:rsidRPr="00685393">
        <w:rPr>
          <w:rFonts w:ascii="Consolas" w:hAnsi="Consolas" w:cs="宋体"/>
          <w:color w:val="B5B6E3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public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: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FFC66D"/>
          <w:sz w:val="20"/>
          <w:lang w:eastAsia="zh-CN" w:bidi="ar-SA"/>
        </w:rPr>
        <w:t>UF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N)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for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 xml:space="preserve">i = </w:t>
      </w:r>
      <w:r w:rsidRPr="00685393">
        <w:rPr>
          <w:rFonts w:ascii="Consolas" w:hAnsi="Consolas" w:cs="宋体"/>
          <w:color w:val="6897BB"/>
          <w:sz w:val="20"/>
          <w:lang w:eastAsia="zh-CN" w:bidi="ar-SA"/>
        </w:rPr>
        <w:t>0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;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i &lt; N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;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++i)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lastRenderedPageBreak/>
        <w:t xml:space="preserve">    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.push_back(i)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.push_back(</w:t>
      </w:r>
      <w:r w:rsidRPr="00685393">
        <w:rPr>
          <w:rFonts w:ascii="Consolas" w:hAnsi="Consolas" w:cs="宋体"/>
          <w:color w:val="6897BB"/>
          <w:sz w:val="20"/>
          <w:lang w:eastAsia="zh-CN" w:bidi="ar-SA"/>
        </w:rPr>
        <w:t>1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)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count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=N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FFC66D"/>
          <w:sz w:val="20"/>
          <w:lang w:eastAsia="zh-CN" w:bidi="ar-SA"/>
        </w:rPr>
        <w:t>getCount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return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count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bool </w:t>
      </w:r>
      <w:r w:rsidRPr="00685393">
        <w:rPr>
          <w:rFonts w:ascii="Consolas" w:hAnsi="Consolas" w:cs="宋体"/>
          <w:color w:val="FFC66D"/>
          <w:sz w:val="20"/>
          <w:lang w:eastAsia="zh-CN" w:bidi="ar-SA"/>
        </w:rPr>
        <w:t>connected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,int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q)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return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find(p) == find(q)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808080"/>
          <w:sz w:val="20"/>
          <w:lang w:eastAsia="zh-CN" w:bidi="ar-SA"/>
        </w:rPr>
        <w:t>//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t>检测是不是在同一颗树上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FFC66D"/>
          <w:sz w:val="20"/>
          <w:lang w:eastAsia="zh-CN" w:bidi="ar-SA"/>
        </w:rPr>
        <w:t>find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while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(p!=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p])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p =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p]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return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void </w:t>
      </w:r>
      <w:r w:rsidRPr="00685393">
        <w:rPr>
          <w:rFonts w:ascii="Consolas" w:hAnsi="Consolas" w:cs="宋体"/>
          <w:color w:val="FFC66D"/>
          <w:sz w:val="20"/>
          <w:lang w:eastAsia="zh-CN" w:bidi="ar-SA"/>
        </w:rPr>
        <w:t>unionPQ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p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,int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q)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i = find(p)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int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j = find(q)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if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(i==j)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return;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if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(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i]&lt;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j])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i] = j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 xml:space="preserve">j] +=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i]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else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{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j] = i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 xml:space="preserve">i] +=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5F8C8A"/>
          <w:sz w:val="20"/>
          <w:lang w:eastAsia="zh-CN" w:bidi="ar-SA"/>
        </w:rPr>
        <w:t>[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j]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   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count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--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private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: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lastRenderedPageBreak/>
        <w:t xml:space="preserve">    </w:t>
      </w:r>
      <w:r w:rsidRPr="00685393">
        <w:rPr>
          <w:rFonts w:ascii="Consolas" w:hAnsi="Consolas" w:cs="宋体"/>
          <w:color w:val="B5B6E3"/>
          <w:sz w:val="20"/>
          <w:lang w:eastAsia="zh-CN" w:bidi="ar-SA"/>
        </w:rPr>
        <w:t>vector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&lt;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int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 xml:space="preserve">&gt;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id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808080"/>
          <w:sz w:val="20"/>
          <w:lang w:eastAsia="zh-CN" w:bidi="ar-SA"/>
        </w:rPr>
        <w:t>//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t>父链接数组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B5B6E3"/>
          <w:sz w:val="20"/>
          <w:lang w:eastAsia="zh-CN" w:bidi="ar-SA"/>
        </w:rPr>
        <w:t>vector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&lt;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int</w:t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 xml:space="preserve">&gt;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sz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808080"/>
          <w:sz w:val="20"/>
          <w:lang w:eastAsia="zh-CN" w:bidi="ar-SA"/>
        </w:rPr>
        <w:t>//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t>没颗树高度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br/>
        <w:t xml:space="preserve">    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 xml:space="preserve">int </w:t>
      </w:r>
      <w:r w:rsidRPr="00685393">
        <w:rPr>
          <w:rFonts w:ascii="Consolas" w:hAnsi="Consolas" w:cs="宋体"/>
          <w:color w:val="9373A5"/>
          <w:sz w:val="20"/>
          <w:lang w:eastAsia="zh-CN" w:bidi="ar-SA"/>
        </w:rPr>
        <w:t>count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  <w:r w:rsidRPr="00685393">
        <w:rPr>
          <w:rFonts w:ascii="Consolas" w:hAnsi="Consolas" w:cs="宋体"/>
          <w:color w:val="808080"/>
          <w:sz w:val="20"/>
          <w:lang w:eastAsia="zh-CN" w:bidi="ar-SA"/>
        </w:rPr>
        <w:t>//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t>连通分量数量</w:t>
      </w:r>
      <w:r w:rsidRPr="00685393">
        <w:rPr>
          <w:rFonts w:ascii="Arial" w:hAnsi="Arial" w:cs="Arial"/>
          <w:color w:val="808080"/>
          <w:sz w:val="20"/>
          <w:lang w:eastAsia="zh-CN" w:bidi="ar-SA"/>
        </w:rPr>
        <w:br/>
      </w:r>
      <w:r w:rsidRPr="00685393">
        <w:rPr>
          <w:rFonts w:ascii="Consolas" w:hAnsi="Consolas" w:cs="宋体"/>
          <w:color w:val="A9B7C6"/>
          <w:sz w:val="20"/>
          <w:lang w:eastAsia="zh-CN" w:bidi="ar-SA"/>
        </w:rPr>
        <w:t>}</w:t>
      </w:r>
      <w:r w:rsidRPr="00685393">
        <w:rPr>
          <w:rFonts w:ascii="Consolas" w:hAnsi="Consolas" w:cs="宋体"/>
          <w:color w:val="CC7832"/>
          <w:sz w:val="20"/>
          <w:lang w:eastAsia="zh-CN" w:bidi="ar-SA"/>
        </w:rPr>
        <w:t>;</w:t>
      </w:r>
    </w:p>
    <w:p w14:paraId="4FAC4A31" w14:textId="77777777" w:rsidR="00685393" w:rsidRPr="00685393" w:rsidRDefault="00685393" w:rsidP="00E379DD">
      <w:pPr>
        <w:rPr>
          <w:rFonts w:hint="eastAsia"/>
          <w:lang w:eastAsia="zh-CN"/>
        </w:rPr>
      </w:pPr>
    </w:p>
    <w:p w14:paraId="619F511A" w14:textId="1947A814" w:rsidR="004C06AD" w:rsidRDefault="004C06AD" w:rsidP="004C06AD">
      <w:pPr>
        <w:pStyle w:val="2"/>
        <w:spacing w:before="120"/>
      </w:pPr>
      <w:bookmarkStart w:id="24" w:name="_Toc25759438"/>
      <w:r>
        <w:rPr>
          <w:rFonts w:hint="eastAsia"/>
        </w:rPr>
        <w:t>2</w:t>
      </w:r>
      <w:r>
        <w:t>.</w:t>
      </w:r>
      <w:r w:rsidR="00D82A79">
        <w:rPr>
          <w:rFonts w:hint="eastAsia"/>
        </w:rPr>
        <w:t>6</w:t>
      </w:r>
      <w:bookmarkStart w:id="25" w:name="OLE_LINK1"/>
      <w:r>
        <w:rPr>
          <w:rFonts w:hint="eastAsia"/>
        </w:rPr>
        <w:t xml:space="preserve"> </w:t>
      </w:r>
      <w:r w:rsidR="003D0D42" w:rsidRPr="003D0D42">
        <w:t>KruskalMST.h</w:t>
      </w:r>
      <w:bookmarkEnd w:id="25"/>
      <w:r>
        <w:rPr>
          <w:rFonts w:hint="eastAsia"/>
        </w:rPr>
        <w:t>设计与实现</w:t>
      </w:r>
      <w:bookmarkEnd w:id="24"/>
    </w:p>
    <w:p w14:paraId="7F0E30D0" w14:textId="281CD991" w:rsidR="003D0D42" w:rsidRDefault="003D0D42" w:rsidP="003D0D42">
      <w:pPr>
        <w:rPr>
          <w:lang w:eastAsia="zh-CN"/>
        </w:rPr>
      </w:pPr>
      <w:r>
        <w:rPr>
          <w:rFonts w:hint="eastAsia"/>
          <w:lang w:eastAsia="zh-CN"/>
        </w:rPr>
        <w:t>该类就负责计算最小生成树。需要传入构造好的加权无向图，它有个成员变量</w:t>
      </w:r>
      <w:r>
        <w:rPr>
          <w:rFonts w:hint="eastAsia"/>
          <w:lang w:eastAsia="zh-CN"/>
        </w:rPr>
        <w:t>mst</w:t>
      </w:r>
      <w:r>
        <w:rPr>
          <w:rFonts w:hint="eastAsia"/>
          <w:lang w:eastAsia="zh-CN"/>
        </w:rPr>
        <w:t>将负责返回存有最小生成树的所有边的队列。</w:t>
      </w:r>
    </w:p>
    <w:p w14:paraId="75D35116" w14:textId="5B2D43B3" w:rsidR="003D0D42" w:rsidRDefault="003D0D42" w:rsidP="003D0D42">
      <w:pPr>
        <w:rPr>
          <w:lang w:eastAsia="zh-CN"/>
        </w:rPr>
      </w:pPr>
      <w:r>
        <w:rPr>
          <w:rFonts w:hint="eastAsia"/>
          <w:lang w:eastAsia="zh-CN"/>
        </w:rPr>
        <w:t>主要就两个函数，</w:t>
      </w:r>
      <w:r>
        <w:rPr>
          <w:rFonts w:hint="eastAsia"/>
          <w:lang w:eastAsia="zh-CN"/>
        </w:rPr>
        <w:t>get</w:t>
      </w:r>
      <w:r>
        <w:rPr>
          <w:lang w:eastAsia="zh-CN"/>
        </w:rPr>
        <w:t>MST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mst</w:t>
      </w:r>
      <w:r>
        <w:rPr>
          <w:rFonts w:hint="eastAsia"/>
          <w:lang w:eastAsia="zh-CN"/>
        </w:rPr>
        <w:t>，即返回存有最小生成树的所有边的队列；构造函数传入加权无向图，调用</w:t>
      </w:r>
      <w:r>
        <w:rPr>
          <w:rFonts w:hint="eastAsia"/>
          <w:lang w:eastAsia="zh-CN"/>
        </w:rPr>
        <w:t>MinPQ</w:t>
      </w:r>
      <w:r>
        <w:rPr>
          <w:rFonts w:hint="eastAsia"/>
          <w:lang w:eastAsia="zh-CN"/>
        </w:rPr>
        <w:t>类，并且把树中所有的边都放入最小堆中。还调用了</w:t>
      </w:r>
      <w:r>
        <w:rPr>
          <w:rFonts w:hint="eastAsia"/>
          <w:lang w:eastAsia="zh-CN"/>
        </w:rPr>
        <w:t>UF</w:t>
      </w:r>
      <w:r>
        <w:rPr>
          <w:rFonts w:hint="eastAsia"/>
          <w:lang w:eastAsia="zh-CN"/>
        </w:rPr>
        <w:t>类，传入了图中的顶点数，代表了初试有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个连通分量。紧接着，当最小生成树中边的数量小于</w:t>
      </w:r>
      <w:r>
        <w:rPr>
          <w:rFonts w:hint="eastAsia"/>
          <w:lang w:eastAsia="zh-CN"/>
        </w:rPr>
        <w:t>V</w:t>
      </w:r>
      <w:r>
        <w:rPr>
          <w:lang w:eastAsia="zh-CN"/>
        </w:rPr>
        <w:t>-1</w:t>
      </w:r>
      <w:r>
        <w:rPr>
          <w:rFonts w:hint="eastAsia"/>
          <w:lang w:eastAsia="zh-CN"/>
        </w:rPr>
        <w:t>并且</w:t>
      </w:r>
      <w:r w:rsidR="00376EEF">
        <w:rPr>
          <w:rFonts w:hint="eastAsia"/>
          <w:lang w:eastAsia="zh-CN"/>
        </w:rPr>
        <w:t>最小堆中还有边的时候，就一直循环。在循环之中，不断的弹出最小堆中最小的边，而如果这条边的两个顶点是两个不同的连通分量，说明这条边是最小生成树中的边，于是将之加入到存有最小生成树的所有边的队列</w:t>
      </w:r>
      <w:r w:rsidR="00376EEF">
        <w:rPr>
          <w:rFonts w:hint="eastAsia"/>
          <w:lang w:eastAsia="zh-CN"/>
        </w:rPr>
        <w:t>mst</w:t>
      </w:r>
      <w:r w:rsidR="00376EEF">
        <w:rPr>
          <w:rFonts w:hint="eastAsia"/>
          <w:lang w:eastAsia="zh-CN"/>
        </w:rPr>
        <w:t>中，并且将这两个顶点连接起来，成为同一个连通分量。</w:t>
      </w:r>
      <w:r w:rsidR="008D5768">
        <w:rPr>
          <w:rFonts w:hint="eastAsia"/>
          <w:lang w:eastAsia="zh-CN"/>
        </w:rPr>
        <w:t>而如果弹出最小堆中最小的边的两个顶点是同一个连通分量，则这条边不是最小生成树中的边，则忽略它，继续循环。</w:t>
      </w:r>
    </w:p>
    <w:p w14:paraId="4F03FBF1" w14:textId="77777777" w:rsidR="008D5768" w:rsidRPr="008D5768" w:rsidRDefault="008D5768" w:rsidP="008D5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2"/>
          <w:szCs w:val="12"/>
          <w:lang w:eastAsia="zh-CN" w:bidi="ar-SA"/>
        </w:rPr>
      </w:pP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class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KruskalMST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{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public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8D5768">
        <w:rPr>
          <w:rFonts w:ascii="Consolas" w:hAnsi="Consolas" w:cs="宋体"/>
          <w:color w:val="FFC66D"/>
          <w:sz w:val="12"/>
          <w:szCs w:val="12"/>
          <w:lang w:eastAsia="zh-CN" w:bidi="ar-SA"/>
        </w:rPr>
        <w:t>KruskalMST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(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 xml:space="preserve">EdgeWeightedGraph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G)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MinPQ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&gt; pq(G.getE())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&gt; edges = G.edges()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while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(!edges.empty())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{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pq.push(edges.dequeue())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 xml:space="preserve">UF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uf(G.getV())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while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(!pq.isEmpty() &amp;&amp; </w:t>
      </w:r>
      <w:r w:rsidRPr="008D5768">
        <w:rPr>
          <w:rFonts w:ascii="Consolas" w:hAnsi="Consolas" w:cs="宋体"/>
          <w:color w:val="9373A5"/>
          <w:sz w:val="12"/>
          <w:szCs w:val="12"/>
          <w:lang w:eastAsia="zh-CN" w:bidi="ar-SA"/>
        </w:rPr>
        <w:t>mst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.size()&lt;G.getV()-</w:t>
      </w:r>
      <w:r w:rsidRPr="008D5768">
        <w:rPr>
          <w:rFonts w:ascii="Consolas" w:hAnsi="Consolas" w:cs="宋体"/>
          <w:color w:val="6897BB"/>
          <w:sz w:val="12"/>
          <w:szCs w:val="12"/>
          <w:lang w:eastAsia="zh-CN" w:bidi="ar-SA"/>
        </w:rPr>
        <w:t>1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)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{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 xml:space="preserve">Edge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e = pq.delMin()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int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v = e.either()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int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w = e.other(v)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if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(uf.connected(v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,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w))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        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continue;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uf.unionPQ(v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,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w)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    </w:t>
      </w:r>
      <w:r w:rsidRPr="008D5768">
        <w:rPr>
          <w:rFonts w:ascii="Consolas" w:hAnsi="Consolas" w:cs="宋体"/>
          <w:color w:val="9373A5"/>
          <w:sz w:val="12"/>
          <w:szCs w:val="12"/>
          <w:lang w:eastAsia="zh-CN" w:bidi="ar-SA"/>
        </w:rPr>
        <w:t>mst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.enqueue(e)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}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</w:t>
      </w:r>
      <w:r w:rsidRPr="008D5768">
        <w:rPr>
          <w:rFonts w:ascii="Consolas" w:hAnsi="Consolas" w:cs="宋体"/>
          <w:color w:val="FFC66D"/>
          <w:sz w:val="12"/>
          <w:szCs w:val="12"/>
          <w:lang w:eastAsia="zh-CN" w:bidi="ar-SA"/>
        </w:rPr>
        <w:t>getMST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()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{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    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 xml:space="preserve">return </w:t>
      </w:r>
      <w:r w:rsidRPr="008D5768">
        <w:rPr>
          <w:rFonts w:ascii="Consolas" w:hAnsi="Consolas" w:cs="宋体"/>
          <w:color w:val="9373A5"/>
          <w:sz w:val="12"/>
          <w:szCs w:val="12"/>
          <w:lang w:eastAsia="zh-CN" w:bidi="ar-SA"/>
        </w:rPr>
        <w:t>mst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  <w:t xml:space="preserve">    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private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: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br/>
        <w:t xml:space="preserve">    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Queue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&lt;</w:t>
      </w:r>
      <w:r w:rsidRPr="008D5768">
        <w:rPr>
          <w:rFonts w:ascii="Consolas" w:hAnsi="Consolas" w:cs="宋体"/>
          <w:color w:val="B5B6E3"/>
          <w:sz w:val="12"/>
          <w:szCs w:val="12"/>
          <w:lang w:eastAsia="zh-CN" w:bidi="ar-SA"/>
        </w:rPr>
        <w:t>Edge</w:t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 xml:space="preserve">&gt; </w:t>
      </w:r>
      <w:r w:rsidRPr="008D5768">
        <w:rPr>
          <w:rFonts w:ascii="Consolas" w:hAnsi="Consolas" w:cs="宋体"/>
          <w:color w:val="9373A5"/>
          <w:sz w:val="12"/>
          <w:szCs w:val="12"/>
          <w:lang w:eastAsia="zh-CN" w:bidi="ar-SA"/>
        </w:rPr>
        <w:t>mst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br/>
      </w:r>
      <w:r w:rsidRPr="008D5768">
        <w:rPr>
          <w:rFonts w:ascii="Consolas" w:hAnsi="Consolas" w:cs="宋体"/>
          <w:color w:val="A9B7C6"/>
          <w:sz w:val="12"/>
          <w:szCs w:val="12"/>
          <w:lang w:eastAsia="zh-CN" w:bidi="ar-SA"/>
        </w:rPr>
        <w:t>}</w:t>
      </w:r>
      <w:r w:rsidRPr="008D5768">
        <w:rPr>
          <w:rFonts w:ascii="Consolas" w:hAnsi="Consolas" w:cs="宋体"/>
          <w:color w:val="CC7832"/>
          <w:sz w:val="12"/>
          <w:szCs w:val="12"/>
          <w:lang w:eastAsia="zh-CN" w:bidi="ar-SA"/>
        </w:rPr>
        <w:t>;</w:t>
      </w:r>
    </w:p>
    <w:p w14:paraId="728B1147" w14:textId="77777777" w:rsidR="008D5768" w:rsidRPr="008D5768" w:rsidRDefault="008D5768" w:rsidP="003D0D42">
      <w:pPr>
        <w:rPr>
          <w:lang w:eastAsia="zh-CN"/>
        </w:rPr>
      </w:pPr>
    </w:p>
    <w:p w14:paraId="3E434091" w14:textId="23C9DB72" w:rsidR="004C06AD" w:rsidRDefault="004C06AD" w:rsidP="00685393">
      <w:pPr>
        <w:pStyle w:val="2"/>
        <w:spacing w:before="120"/>
      </w:pPr>
      <w:bookmarkStart w:id="26" w:name="_Toc25759439"/>
      <w:r>
        <w:rPr>
          <w:rFonts w:hint="eastAsia"/>
        </w:rPr>
        <w:lastRenderedPageBreak/>
        <w:t>2</w:t>
      </w:r>
      <w:r>
        <w:t>.</w:t>
      </w:r>
      <w:r w:rsidR="00D82A79">
        <w:rPr>
          <w:rFonts w:hint="eastAsia"/>
        </w:rPr>
        <w:t>7</w:t>
      </w:r>
      <w:r>
        <w:rPr>
          <w:rFonts w:hint="eastAsia"/>
        </w:rPr>
        <w:t xml:space="preserve"> </w:t>
      </w:r>
      <w:r w:rsidR="00685393" w:rsidRPr="00685393">
        <w:t>MainTest.cpp</w:t>
      </w:r>
      <w:r>
        <w:rPr>
          <w:rFonts w:hint="eastAsia"/>
        </w:rPr>
        <w:t>设计与实现</w:t>
      </w:r>
      <w:bookmarkEnd w:id="26"/>
    </w:p>
    <w:p w14:paraId="11F4708B" w14:textId="1E138CAE" w:rsidR="00685393" w:rsidRDefault="00685393" w:rsidP="00685393">
      <w:pPr>
        <w:rPr>
          <w:lang w:eastAsia="zh-CN"/>
        </w:rPr>
      </w:pPr>
      <w:r>
        <w:rPr>
          <w:rFonts w:hint="eastAsia"/>
          <w:lang w:eastAsia="zh-CN"/>
        </w:rPr>
        <w:t>先给出相应的提示，之后创建一个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以将之后用户输入的节点代号和节点数字相互对应。然后进入循环等待用户进行操作。</w:t>
      </w:r>
    </w:p>
    <w:p w14:paraId="6F08B56B" w14:textId="778C9B5A" w:rsidR="00685393" w:rsidRDefault="00685393" w:rsidP="00685393">
      <w:pPr>
        <w:rPr>
          <w:lang w:eastAsia="zh-CN"/>
        </w:rPr>
      </w:pPr>
      <w:r>
        <w:rPr>
          <w:rFonts w:hint="eastAsia"/>
          <w:lang w:eastAsia="zh-CN"/>
        </w:rPr>
        <w:t>如果用户选择操作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，就让用户输入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个顶点和他们的代号，然后程序会生成一个含有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个顶点的不含有边的图（这里图中存的只是顶点数字，而顶点代号与顶点</w:t>
      </w:r>
      <w:r w:rsidR="007F1FDA">
        <w:rPr>
          <w:rFonts w:hint="eastAsia"/>
          <w:lang w:eastAsia="zh-CN"/>
        </w:rPr>
        <w:t>数字的对应关系存在</w:t>
      </w:r>
      <w:r w:rsidR="007F1FDA">
        <w:rPr>
          <w:rFonts w:hint="eastAsia"/>
          <w:lang w:eastAsia="zh-CN"/>
        </w:rPr>
        <w:t>map</w:t>
      </w:r>
      <w:r w:rsidR="007F1FDA">
        <w:rPr>
          <w:rFonts w:hint="eastAsia"/>
          <w:lang w:eastAsia="zh-CN"/>
        </w:rPr>
        <w:t>中）。</w:t>
      </w:r>
    </w:p>
    <w:p w14:paraId="6830D004" w14:textId="213B4F8E" w:rsidR="007F1FDA" w:rsidRDefault="007F1FDA" w:rsidP="00685393">
      <w:pPr>
        <w:rPr>
          <w:lang w:eastAsia="zh-CN"/>
        </w:rPr>
      </w:pPr>
      <w:r>
        <w:rPr>
          <w:rFonts w:hint="eastAsia"/>
          <w:lang w:eastAsia="zh-CN"/>
        </w:rPr>
        <w:t>如果选择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操作，将不断循环，将用户输入的正确的两个顶点与边的权值加入到加权无向图中（当然首先得把用户输入的顶点代号通过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转换为对应的顶点数字）。当用户输入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时，退出当前输入边的循环。</w:t>
      </w:r>
    </w:p>
    <w:p w14:paraId="7B67BF4B" w14:textId="706F33CD" w:rsidR="007F1FDA" w:rsidRDefault="007F1FDA" w:rsidP="00685393">
      <w:pPr>
        <w:rPr>
          <w:lang w:eastAsia="zh-CN"/>
        </w:rPr>
      </w:pPr>
      <w:r>
        <w:rPr>
          <w:rFonts w:hint="eastAsia"/>
          <w:lang w:eastAsia="zh-CN"/>
        </w:rPr>
        <w:t>如果选择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操作，则</w:t>
      </w:r>
      <w:r>
        <w:rPr>
          <w:rFonts w:hint="eastAsia"/>
          <w:lang w:eastAsia="zh-CN"/>
        </w:rPr>
        <w:t>将加权无向图传入</w:t>
      </w:r>
      <w:r>
        <w:rPr>
          <w:rFonts w:hint="eastAsia"/>
          <w:lang w:eastAsia="zh-CN"/>
        </w:rPr>
        <w:t>上述所实现的</w:t>
      </w:r>
      <w:r>
        <w:rPr>
          <w:lang w:eastAsia="zh-CN"/>
        </w:rPr>
        <w:t>KruskalMST.h</w:t>
      </w:r>
      <w:r>
        <w:rPr>
          <w:rFonts w:hint="eastAsia"/>
          <w:lang w:eastAsia="zh-CN"/>
        </w:rPr>
        <w:t>类的构造函数中，其实此时已经生成了最小生成树，就存在指向</w:t>
      </w:r>
      <w:r>
        <w:rPr>
          <w:lang w:eastAsia="zh-CN"/>
        </w:rPr>
        <w:t>KruskalMST.h</w:t>
      </w: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的指针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中。</w:t>
      </w:r>
    </w:p>
    <w:p w14:paraId="75232393" w14:textId="239E3FE3" w:rsidR="007F1FDA" w:rsidRDefault="007F1FDA" w:rsidP="00685393">
      <w:pPr>
        <w:rPr>
          <w:lang w:eastAsia="zh-CN"/>
        </w:rPr>
      </w:pPr>
      <w:r>
        <w:rPr>
          <w:rFonts w:hint="eastAsia"/>
          <w:lang w:eastAsia="zh-CN"/>
        </w:rPr>
        <w:t>如果选择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操作，将显示最小生成树，具体是，通过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-&gt;</w:t>
      </w:r>
      <w:r>
        <w:rPr>
          <w:lang w:eastAsia="zh-CN"/>
        </w:rPr>
        <w:t>getMST()</w:t>
      </w:r>
      <w:r>
        <w:rPr>
          <w:rFonts w:hint="eastAsia"/>
          <w:lang w:eastAsia="zh-CN"/>
        </w:rPr>
        <w:t>得到存储有所有最小生成树边的队列。然后从队列中取出所有的边，并且将边的两个顶点数字通过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转换为顶点代号，并且打印出来。</w:t>
      </w:r>
    </w:p>
    <w:p w14:paraId="22E5622E" w14:textId="77777777" w:rsidR="007F1FDA" w:rsidRPr="007F1FDA" w:rsidRDefault="007F1FDA" w:rsidP="007F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7F1FDA">
        <w:rPr>
          <w:rFonts w:ascii="Consolas" w:hAnsi="Consolas" w:cs="宋体"/>
          <w:color w:val="FFC66D"/>
          <w:sz w:val="21"/>
          <w:szCs w:val="21"/>
          <w:lang w:eastAsia="zh-CN" w:bidi="ar-SA"/>
        </w:rPr>
        <w:t>main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"**             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电网建设造价模拟系统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"================================================"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"**                A---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创建电网顶点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"**                B---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添加电网的边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"**                C---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构造最小生成树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"**                D---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显示最小生成树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"**                E---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退出程序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                **"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"================================================"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>unordered_map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&lt;</w:t>
      </w:r>
      <w:r w:rsidRPr="007F1FDA">
        <w:rPr>
          <w:rFonts w:ascii="Consolas" w:hAnsi="Consolas" w:cs="宋体"/>
          <w:color w:val="B9BCD1"/>
          <w:sz w:val="21"/>
          <w:szCs w:val="21"/>
          <w:lang w:eastAsia="zh-CN" w:bidi="ar-SA"/>
        </w:rPr>
        <w:t>string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, int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&gt; names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t>节点名字与节点数字相互对应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 xml:space="preserve">EdgeWeightedGraph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* G =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nullptr;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 xml:space="preserve">KruskalMST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* kruskal =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nullptr;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while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true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请选择操作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:"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char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operation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cin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operation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(operation 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'A'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请输入节点数量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:"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t>节点数量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cin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请依次输入节点名称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:"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for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N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B9BCD1"/>
          <w:sz w:val="21"/>
          <w:szCs w:val="21"/>
          <w:lang w:eastAsia="zh-CN" w:bidi="ar-SA"/>
        </w:rPr>
        <w:t xml:space="preserve">string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cin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names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[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node] = i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G =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new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>EdgeWeightedGraph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(N)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t>生成一个没有边的图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else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(operation 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'B'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while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true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请输入两个顶点及边：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(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输入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0 0 0 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结束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)"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B9BCD1"/>
          <w:sz w:val="21"/>
          <w:szCs w:val="21"/>
          <w:lang w:eastAsia="zh-CN" w:bidi="ar-SA"/>
        </w:rPr>
        <w:t xml:space="preserve">string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node1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node2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double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nodeValue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cin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node1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node2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&gt;&gt;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nodeValue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(node1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"0"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&amp;&amp; node2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"0"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&amp;&amp; nodeValue ==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(nodeValue &lt;=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输入错误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,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两个城市线路的花费不能小于等于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0"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v 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w 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auto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 = names.find(node1)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(iter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!=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names.end())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v = iter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>second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auto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iter2 = names.find(node2)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(iter2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!=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names.end())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w = iter2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>second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(v == -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1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|| w == -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输入错误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,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输入的顶点不在图中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!"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else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 xml:space="preserve">Edge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edge(v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w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nodeValue)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G-&gt;addEdge(edge)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        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else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(operation 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'C'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最小生成树构建成功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!"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kruskal =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new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>KruskalMST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(*G)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else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(operation 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'D'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最小生成树的顶点和边为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:"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>Queue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&lt;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>Edge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&gt; queue = kruskal-&gt;getMST()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while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(!queue.empty())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B5B6E3"/>
          <w:sz w:val="21"/>
          <w:szCs w:val="21"/>
          <w:lang w:eastAsia="zh-CN" w:bidi="ar-SA"/>
        </w:rPr>
        <w:t xml:space="preserve">Edge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 = queue.dequeue()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v = e.either()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w = e.other(v)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B9BCD1"/>
          <w:sz w:val="21"/>
          <w:szCs w:val="21"/>
          <w:lang w:eastAsia="zh-CN" w:bidi="ar-SA"/>
        </w:rPr>
        <w:t xml:space="preserve">string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name1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name2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int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count 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for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auto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 = names.begin()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iter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!=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names.end()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++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(iter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 xml:space="preserve">second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== v)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    name1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=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>first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++count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(iter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 xml:space="preserve">second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== w)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    name2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=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iter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>-&gt;</w:t>
      </w:r>
      <w:r w:rsidRPr="007F1FDA">
        <w:rPr>
          <w:rFonts w:ascii="Consolas" w:hAnsi="Consolas" w:cs="宋体"/>
          <w:color w:val="9373A5"/>
          <w:sz w:val="21"/>
          <w:szCs w:val="21"/>
          <w:lang w:eastAsia="zh-CN" w:bidi="ar-SA"/>
        </w:rPr>
        <w:t>first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++count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(count ==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t>找到这两就退出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"["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name1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"---"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name2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 cost: 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e.getWeight()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"]"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endl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7F1FDA">
        <w:rPr>
          <w:rFonts w:ascii="Consolas" w:hAnsi="Consolas" w:cs="宋体"/>
          <w:color w:val="808080"/>
          <w:sz w:val="21"/>
          <w:szCs w:val="21"/>
          <w:lang w:eastAsia="zh-CN" w:bidi="ar-SA"/>
        </w:rPr>
        <w:t xml:space="preserve">// kruskal-&gt;printAll(); 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t>需要字符显示</w:t>
      </w:r>
      <w:r w:rsidRPr="007F1FD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else if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(operation ==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'E'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cout </w:t>
      </w:r>
      <w:r w:rsidRPr="007F1FDA">
        <w:rPr>
          <w:rFonts w:ascii="Consolas" w:hAnsi="Consolas" w:cs="宋体"/>
          <w:color w:val="5F8C8A"/>
          <w:sz w:val="21"/>
          <w:szCs w:val="21"/>
          <w:lang w:eastAsia="zh-CN" w:bidi="ar-SA"/>
        </w:rPr>
        <w:t xml:space="preserve">&lt;&lt; 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7F1FDA">
        <w:rPr>
          <w:rFonts w:ascii="Arial" w:hAnsi="Arial" w:cs="Arial"/>
          <w:color w:val="6A8759"/>
          <w:sz w:val="21"/>
          <w:szCs w:val="21"/>
          <w:lang w:eastAsia="zh-CN" w:bidi="ar-SA"/>
        </w:rPr>
        <w:t>期待您的下次使用</w:t>
      </w:r>
      <w:r w:rsidRPr="007F1FDA">
        <w:rPr>
          <w:rFonts w:ascii="Consolas" w:hAnsi="Consolas" w:cs="宋体"/>
          <w:color w:val="6A8759"/>
          <w:sz w:val="21"/>
          <w:szCs w:val="21"/>
          <w:lang w:eastAsia="zh-CN" w:bidi="ar-SA"/>
        </w:rPr>
        <w:t>!"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return </w:t>
      </w:r>
      <w:r w:rsidRPr="007F1FDA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7F1FD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}</w:t>
      </w:r>
      <w:r w:rsidRPr="007F1FD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09059ED7" w14:textId="77777777" w:rsidR="007F1FDA" w:rsidRPr="007F1FDA" w:rsidRDefault="007F1FDA" w:rsidP="00685393">
      <w:pPr>
        <w:rPr>
          <w:rFonts w:hint="eastAsia"/>
          <w:lang w:eastAsia="zh-CN"/>
        </w:rPr>
      </w:pPr>
    </w:p>
    <w:p w14:paraId="3CB3CD94" w14:textId="77777777" w:rsidR="004C06AD" w:rsidRPr="004C06AD" w:rsidRDefault="004C06AD" w:rsidP="004C06AD">
      <w:pPr>
        <w:ind w:firstLineChars="0" w:firstLine="0"/>
        <w:rPr>
          <w:lang w:eastAsia="zh-CN"/>
        </w:rPr>
      </w:pPr>
    </w:p>
    <w:p w14:paraId="310E32C7" w14:textId="77777777" w:rsidR="00D83880" w:rsidRDefault="00D83880" w:rsidP="00D83880">
      <w:pPr>
        <w:pStyle w:val="1"/>
        <w:spacing w:after="240"/>
        <w:rPr>
          <w:lang w:eastAsia="zh-CN"/>
        </w:rPr>
      </w:pPr>
      <w:bookmarkStart w:id="27" w:name="_Toc22218366"/>
      <w:bookmarkStart w:id="28" w:name="_Toc25172208"/>
      <w:bookmarkStart w:id="29" w:name="_Toc25172277"/>
      <w:bookmarkStart w:id="30" w:name="_Toc25184036"/>
      <w:bookmarkStart w:id="31" w:name="_Toc25759440"/>
      <w:r>
        <w:rPr>
          <w:rFonts w:hint="eastAsia"/>
          <w:lang w:eastAsia="zh-CN"/>
        </w:rPr>
        <w:t>3</w:t>
      </w:r>
      <w:r w:rsidRPr="0075165E">
        <w:rPr>
          <w:rFonts w:hint="eastAsia"/>
          <w:lang w:eastAsia="zh-CN"/>
        </w:rPr>
        <w:t xml:space="preserve"> </w:t>
      </w:r>
      <w:r w:rsidRPr="0075165E">
        <w:rPr>
          <w:rFonts w:hint="eastAsia"/>
          <w:lang w:eastAsia="zh-CN"/>
        </w:rPr>
        <w:t>测试</w:t>
      </w:r>
      <w:bookmarkEnd w:id="27"/>
      <w:bookmarkEnd w:id="28"/>
      <w:bookmarkEnd w:id="29"/>
      <w:bookmarkEnd w:id="30"/>
      <w:bookmarkEnd w:id="31"/>
    </w:p>
    <w:p w14:paraId="08BEC234" w14:textId="77777777" w:rsidR="00D83880" w:rsidRDefault="00D83880" w:rsidP="00D83880">
      <w:pPr>
        <w:pStyle w:val="2"/>
        <w:spacing w:before="120"/>
      </w:pPr>
      <w:bookmarkStart w:id="32" w:name="_Toc22218367"/>
      <w:bookmarkStart w:id="33" w:name="_Toc25172209"/>
      <w:bookmarkStart w:id="34" w:name="_Toc25172278"/>
      <w:bookmarkStart w:id="35" w:name="_Toc25184037"/>
      <w:bookmarkStart w:id="36" w:name="_Toc25759441"/>
      <w:r>
        <w:rPr>
          <w:rFonts w:hint="eastAsia"/>
        </w:rPr>
        <w:t xml:space="preserve">3.1 </w:t>
      </w:r>
      <w:r>
        <w:rPr>
          <w:rFonts w:hint="eastAsia"/>
        </w:rPr>
        <w:t>功能测试</w:t>
      </w:r>
      <w:bookmarkEnd w:id="32"/>
      <w:bookmarkEnd w:id="33"/>
      <w:bookmarkEnd w:id="34"/>
      <w:bookmarkEnd w:id="35"/>
      <w:bookmarkEnd w:id="36"/>
    </w:p>
    <w:p w14:paraId="192D0A6D" w14:textId="77777777" w:rsidR="00D83880" w:rsidRDefault="00D83880" w:rsidP="00D83880">
      <w:pPr>
        <w:pStyle w:val="3"/>
        <w:spacing w:before="120"/>
      </w:pPr>
      <w:bookmarkStart w:id="37" w:name="_Toc22218368"/>
      <w:bookmarkStart w:id="38" w:name="_Toc25172210"/>
      <w:bookmarkStart w:id="39" w:name="_Toc25172279"/>
      <w:bookmarkStart w:id="40" w:name="_Toc25184038"/>
      <w:bookmarkStart w:id="41" w:name="_Toc25759442"/>
      <w:r>
        <w:rPr>
          <w:rFonts w:hint="eastAsia"/>
        </w:rPr>
        <w:t xml:space="preserve">3.1.1 </w:t>
      </w:r>
      <w:bookmarkEnd w:id="37"/>
      <w:r>
        <w:rPr>
          <w:rFonts w:hint="eastAsia"/>
        </w:rPr>
        <w:t>测试</w:t>
      </w:r>
      <w:r>
        <w:rPr>
          <w:rFonts w:hint="eastAsia"/>
        </w:rPr>
        <w:t>1</w:t>
      </w:r>
      <w:bookmarkEnd w:id="38"/>
      <w:bookmarkEnd w:id="39"/>
      <w:bookmarkEnd w:id="40"/>
      <w:bookmarkEnd w:id="41"/>
    </w:p>
    <w:p w14:paraId="6FF5C0A6" w14:textId="58D4065E" w:rsidR="00D83880" w:rsidRDefault="007E1734" w:rsidP="00D83880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测试数据：</w:t>
      </w:r>
    </w:p>
    <w:p w14:paraId="1F321DCA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</w:t>
      </w:r>
    </w:p>
    <w:p w14:paraId="60AD805C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4</w:t>
      </w:r>
    </w:p>
    <w:p w14:paraId="7B22292D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 b c d</w:t>
      </w:r>
    </w:p>
    <w:p w14:paraId="6892A8CB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D6260EA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</w:t>
      </w:r>
    </w:p>
    <w:p w14:paraId="222CE3CD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 b 8</w:t>
      </w:r>
    </w:p>
    <w:p w14:paraId="2F2BED71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 c 7</w:t>
      </w:r>
    </w:p>
    <w:p w14:paraId="4340C3D8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 d 5</w:t>
      </w:r>
    </w:p>
    <w:p w14:paraId="26A60D5D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 a 11</w:t>
      </w:r>
    </w:p>
    <w:p w14:paraId="4B5B5EBC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 c 18</w:t>
      </w:r>
    </w:p>
    <w:p w14:paraId="0B4E23BF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 d 12</w:t>
      </w:r>
    </w:p>
    <w:p w14:paraId="4FBE1ADF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0 0 0</w:t>
      </w:r>
    </w:p>
    <w:p w14:paraId="4B19B79A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4A55993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</w:t>
      </w:r>
    </w:p>
    <w:p w14:paraId="59052FD2" w14:textId="2713429C" w:rsidR="007E1734" w:rsidRDefault="007E1734" w:rsidP="007E1734">
      <w:pPr>
        <w:ind w:left="781" w:firstLineChars="352" w:firstLine="669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</w:t>
      </w:r>
    </w:p>
    <w:p w14:paraId="28EF2EBE" w14:textId="040DA93F" w:rsidR="007E1734" w:rsidRDefault="007E1734" w:rsidP="007E1734">
      <w:pPr>
        <w:ind w:left="781" w:firstLineChars="352" w:firstLine="669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7E1734">
        <w:rPr>
          <w:rFonts w:ascii="新宋体" w:eastAsia="新宋体" w:hAnsi="Calibri" w:cs="新宋体"/>
          <w:noProof/>
          <w:color w:val="000000"/>
          <w:sz w:val="19"/>
          <w:szCs w:val="19"/>
          <w:lang w:eastAsia="zh-CN" w:bidi="ar-SA"/>
        </w:rPr>
        <w:lastRenderedPageBreak/>
        <w:drawing>
          <wp:inline distT="0" distB="0" distL="0" distR="0" wp14:anchorId="653E1B3C" wp14:editId="5D3F0CC9">
            <wp:extent cx="4068418" cy="5145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49" cy="51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94D4" w14:textId="1EBC6174" w:rsidR="005D33AA" w:rsidRDefault="005D33AA" w:rsidP="007E1734">
      <w:pPr>
        <w:ind w:left="781" w:firstLineChars="352" w:firstLine="669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最小生成树如下图（打勾位置为最小生成树的边）：</w:t>
      </w:r>
    </w:p>
    <w:p w14:paraId="53954516" w14:textId="0421D12F" w:rsidR="005D33AA" w:rsidRDefault="005D33AA" w:rsidP="007E1734">
      <w:pPr>
        <w:ind w:left="781" w:firstLineChars="352" w:firstLine="845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noProof/>
        </w:rPr>
        <w:lastRenderedPageBreak/>
        <w:drawing>
          <wp:inline distT="0" distB="0" distL="0" distR="0" wp14:anchorId="704E5F26" wp14:editId="5C45FD27">
            <wp:extent cx="2316480" cy="240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56" cy="241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A454" w14:textId="77777777" w:rsidR="00D83880" w:rsidRDefault="00D83880" w:rsidP="00D83880">
      <w:pPr>
        <w:pStyle w:val="3"/>
        <w:spacing w:before="120"/>
      </w:pPr>
      <w:bookmarkStart w:id="42" w:name="_Toc25172211"/>
      <w:bookmarkStart w:id="43" w:name="_Toc25172280"/>
      <w:bookmarkStart w:id="44" w:name="_Toc25184039"/>
      <w:bookmarkStart w:id="45" w:name="_Toc25759443"/>
      <w:r>
        <w:rPr>
          <w:rFonts w:hint="eastAsia"/>
        </w:rPr>
        <w:t xml:space="preserve">3.1.2 </w:t>
      </w:r>
      <w:r>
        <w:rPr>
          <w:rFonts w:hint="eastAsia"/>
        </w:rPr>
        <w:t>测试</w:t>
      </w:r>
      <w:r>
        <w:rPr>
          <w:rFonts w:hint="eastAsia"/>
        </w:rPr>
        <w:t>2</w:t>
      </w:r>
      <w:bookmarkEnd w:id="42"/>
      <w:bookmarkEnd w:id="43"/>
      <w:bookmarkEnd w:id="44"/>
      <w:bookmarkEnd w:id="45"/>
    </w:p>
    <w:p w14:paraId="2E690674" w14:textId="2B2C7A44" w:rsidR="00D83880" w:rsidRDefault="007E1734" w:rsidP="00D83880">
      <w:pPr>
        <w:rPr>
          <w:lang w:eastAsia="zh-CN"/>
        </w:rPr>
      </w:pPr>
      <w:r>
        <w:rPr>
          <w:rFonts w:hint="eastAsia"/>
          <w:lang w:eastAsia="zh-CN"/>
        </w:rPr>
        <w:t>测试数据：</w:t>
      </w:r>
    </w:p>
    <w:p w14:paraId="6129B065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</w:t>
      </w:r>
    </w:p>
    <w:p w14:paraId="1760FD8B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</w:t>
      </w:r>
    </w:p>
    <w:p w14:paraId="7EEB71B8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0 1 2 3 4 5 6 7</w:t>
      </w:r>
    </w:p>
    <w:p w14:paraId="297690D6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49F3849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</w:t>
      </w:r>
    </w:p>
    <w:p w14:paraId="2B3F1A7E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4 5 0.35</w:t>
      </w:r>
    </w:p>
    <w:p w14:paraId="2EE822AD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4 7 0.37</w:t>
      </w:r>
    </w:p>
    <w:p w14:paraId="1A870497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5 7 0.28</w:t>
      </w:r>
    </w:p>
    <w:p w14:paraId="48C7E21B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0 7 0.16</w:t>
      </w:r>
    </w:p>
    <w:p w14:paraId="373A0A10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1 5 0.32</w:t>
      </w:r>
    </w:p>
    <w:p w14:paraId="48A0E300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0 4 0.38</w:t>
      </w:r>
    </w:p>
    <w:p w14:paraId="5F315303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2 3 0.17</w:t>
      </w:r>
    </w:p>
    <w:p w14:paraId="024A7608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1 7 0.19</w:t>
      </w:r>
    </w:p>
    <w:p w14:paraId="7D9EBF82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0 2 0.26</w:t>
      </w:r>
    </w:p>
    <w:p w14:paraId="4E25DDAE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1 2 0.36</w:t>
      </w:r>
    </w:p>
    <w:p w14:paraId="1DB64BEE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1 3 0.29</w:t>
      </w:r>
    </w:p>
    <w:p w14:paraId="758BBCA1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2 7 0.34</w:t>
      </w:r>
    </w:p>
    <w:p w14:paraId="0CD05E28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6 2 0.40</w:t>
      </w:r>
    </w:p>
    <w:p w14:paraId="30B8ED23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3 6 0.52</w:t>
      </w:r>
    </w:p>
    <w:p w14:paraId="416E31EE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6 0 0.58</w:t>
      </w:r>
    </w:p>
    <w:p w14:paraId="3B7E459D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6 4 0.93</w:t>
      </w:r>
    </w:p>
    <w:p w14:paraId="76415CD1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0 0 0</w:t>
      </w:r>
    </w:p>
    <w:p w14:paraId="4492B463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B1F1A8C" w14:textId="77777777" w:rsidR="007E1734" w:rsidRDefault="007E1734" w:rsidP="007E1734">
      <w:pPr>
        <w:widowControl w:val="0"/>
        <w:autoSpaceDE w:val="0"/>
        <w:autoSpaceDN w:val="0"/>
        <w:adjustRightInd w:val="0"/>
        <w:snapToGrid/>
        <w:spacing w:line="240" w:lineRule="auto"/>
        <w:ind w:leftChars="600" w:left="144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</w:t>
      </w:r>
    </w:p>
    <w:p w14:paraId="645B5CB1" w14:textId="7AF72A16" w:rsidR="007E1734" w:rsidRDefault="007E1734" w:rsidP="007E1734">
      <w:pPr>
        <w:ind w:left="781" w:firstLineChars="352" w:firstLine="669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</w:t>
      </w:r>
    </w:p>
    <w:p w14:paraId="77169097" w14:textId="56DA53A9" w:rsidR="007E1734" w:rsidRPr="00370A2B" w:rsidRDefault="007E1734" w:rsidP="007E1734">
      <w:pPr>
        <w:ind w:firstLineChars="199" w:firstLine="478"/>
        <w:rPr>
          <w:rFonts w:hint="eastAsia"/>
          <w:noProof/>
          <w:lang w:eastAsia="zh-CN"/>
        </w:rPr>
      </w:pPr>
      <w:r w:rsidRPr="007E1734">
        <w:rPr>
          <w:noProof/>
          <w:lang w:eastAsia="zh-CN"/>
        </w:rPr>
        <w:lastRenderedPageBreak/>
        <w:drawing>
          <wp:inline distT="0" distB="0" distL="0" distR="0" wp14:anchorId="0631862C" wp14:editId="345F4DCB">
            <wp:extent cx="4228312" cy="516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76" cy="517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7501" w14:textId="6BFB64F3" w:rsidR="00D83880" w:rsidRPr="00F27CA4" w:rsidRDefault="00D83880" w:rsidP="00D83880">
      <w:pPr>
        <w:rPr>
          <w:lang w:eastAsia="zh-CN"/>
        </w:rPr>
      </w:pPr>
    </w:p>
    <w:p w14:paraId="2A579D3A" w14:textId="77777777" w:rsidR="00D83880" w:rsidRPr="00370A2B" w:rsidRDefault="00D83880" w:rsidP="00D83880">
      <w:pPr>
        <w:rPr>
          <w:lang w:eastAsia="zh-CN"/>
        </w:rPr>
      </w:pPr>
    </w:p>
    <w:p w14:paraId="7E378931" w14:textId="77777777" w:rsidR="00D83880" w:rsidRPr="009828EA" w:rsidRDefault="00D83880" w:rsidP="00D83880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339715D0" w14:textId="7BB14A63" w:rsidR="00D83880" w:rsidRDefault="007E1734" w:rsidP="00D83880">
      <w:pPr>
        <w:rPr>
          <w:lang w:eastAsia="zh-CN"/>
        </w:rPr>
      </w:pPr>
      <w:r w:rsidRPr="007E1734">
        <w:rPr>
          <w:noProof/>
          <w:lang w:eastAsia="zh-CN"/>
        </w:rPr>
        <w:lastRenderedPageBreak/>
        <w:drawing>
          <wp:inline distT="0" distB="0" distL="0" distR="0" wp14:anchorId="775A5D6A" wp14:editId="262D2CAB">
            <wp:extent cx="2667635" cy="2041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91" cy="20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68F" w14:textId="20CA1DAF" w:rsidR="00293A5C" w:rsidRPr="004135DF" w:rsidRDefault="00293A5C" w:rsidP="00D838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相应的最小生成树如下图：</w:t>
      </w:r>
    </w:p>
    <w:p w14:paraId="462C8D86" w14:textId="46D1DA52" w:rsidR="00D83880" w:rsidRDefault="00293A5C" w:rsidP="00D83880">
      <w:pPr>
        <w:rPr>
          <w:lang w:eastAsia="zh-CN"/>
        </w:rPr>
      </w:pPr>
      <w:r>
        <w:rPr>
          <w:noProof/>
        </w:rPr>
        <w:drawing>
          <wp:inline distT="0" distB="0" distL="0" distR="0" wp14:anchorId="07EC78CB" wp14:editId="7D2D1D81">
            <wp:extent cx="2265680" cy="238252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3A07" w14:textId="77777777" w:rsidR="00D83880" w:rsidRDefault="00D83880" w:rsidP="00D83880">
      <w:pPr>
        <w:rPr>
          <w:lang w:eastAsia="zh-CN"/>
        </w:rPr>
      </w:pPr>
    </w:p>
    <w:p w14:paraId="0C44EB0C" w14:textId="77777777" w:rsidR="00D83880" w:rsidRPr="00C07B9C" w:rsidRDefault="00D83880" w:rsidP="00D83880">
      <w:pPr>
        <w:rPr>
          <w:lang w:eastAsia="zh-CN"/>
        </w:rPr>
      </w:pPr>
    </w:p>
    <w:p w14:paraId="4AF9F04B" w14:textId="77777777" w:rsidR="00D83880" w:rsidRPr="00643BB2" w:rsidRDefault="00D83880" w:rsidP="00D83880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71844B47" w14:textId="77777777" w:rsidR="00D83880" w:rsidRPr="008B5D8B" w:rsidRDefault="00D83880" w:rsidP="00D83880">
      <w:pPr>
        <w:rPr>
          <w:lang w:eastAsia="zh-CN"/>
        </w:rPr>
      </w:pPr>
    </w:p>
    <w:p w14:paraId="7B48E16B" w14:textId="77777777" w:rsidR="00D83880" w:rsidRPr="00B649B3" w:rsidRDefault="00D83880" w:rsidP="00D83880">
      <w:pPr>
        <w:pStyle w:val="3"/>
        <w:spacing w:before="120"/>
        <w:rPr>
          <w:b/>
        </w:rPr>
      </w:pPr>
    </w:p>
    <w:p w14:paraId="35FCC52D" w14:textId="77777777" w:rsidR="00D83880" w:rsidRPr="00B649B3" w:rsidRDefault="00D83880" w:rsidP="00D83880">
      <w:pPr>
        <w:rPr>
          <w:lang w:eastAsia="zh-CN"/>
        </w:rPr>
      </w:pPr>
    </w:p>
    <w:p w14:paraId="69C8F00D" w14:textId="4B63A2B3" w:rsidR="00967C27" w:rsidRPr="00ED4D76" w:rsidRDefault="00967C27" w:rsidP="00757AF5">
      <w:pPr>
        <w:pStyle w:val="1"/>
        <w:spacing w:after="240"/>
        <w:rPr>
          <w:rFonts w:hint="eastAsia"/>
          <w:lang w:eastAsia="zh-CN"/>
        </w:rPr>
      </w:pPr>
    </w:p>
    <w:sectPr w:rsidR="00967C27" w:rsidRPr="00ED4D76" w:rsidSect="00FD3194">
      <w:footerReference w:type="default" r:id="rId1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8EA12" w14:textId="77777777" w:rsidR="002A02E9" w:rsidRDefault="002A02E9" w:rsidP="001D0743">
      <w:r>
        <w:separator/>
      </w:r>
    </w:p>
    <w:p w14:paraId="0DA86EFD" w14:textId="77777777" w:rsidR="002A02E9" w:rsidRDefault="002A02E9" w:rsidP="001D0743"/>
    <w:p w14:paraId="11B6871A" w14:textId="77777777" w:rsidR="002A02E9" w:rsidRDefault="002A02E9" w:rsidP="001D0743"/>
    <w:p w14:paraId="2269A3D9" w14:textId="77777777" w:rsidR="002A02E9" w:rsidRDefault="002A02E9" w:rsidP="001D0743"/>
    <w:p w14:paraId="49BF8689" w14:textId="77777777" w:rsidR="002A02E9" w:rsidRDefault="002A02E9" w:rsidP="001D0743"/>
    <w:p w14:paraId="53991347" w14:textId="77777777" w:rsidR="002A02E9" w:rsidRDefault="002A02E9" w:rsidP="001D0743"/>
  </w:endnote>
  <w:endnote w:type="continuationSeparator" w:id="0">
    <w:p w14:paraId="46663F00" w14:textId="77777777" w:rsidR="002A02E9" w:rsidRDefault="002A02E9" w:rsidP="001D0743">
      <w:r>
        <w:continuationSeparator/>
      </w:r>
    </w:p>
    <w:p w14:paraId="5B8BC395" w14:textId="77777777" w:rsidR="002A02E9" w:rsidRDefault="002A02E9" w:rsidP="001D0743"/>
    <w:p w14:paraId="1BDB0A24" w14:textId="77777777" w:rsidR="002A02E9" w:rsidRDefault="002A02E9" w:rsidP="001D0743"/>
    <w:p w14:paraId="3D20C6D8" w14:textId="77777777" w:rsidR="002A02E9" w:rsidRDefault="002A02E9" w:rsidP="001D0743"/>
    <w:p w14:paraId="2D79160D" w14:textId="77777777" w:rsidR="002A02E9" w:rsidRDefault="002A02E9" w:rsidP="001D0743"/>
    <w:p w14:paraId="194FB270" w14:textId="77777777" w:rsidR="002A02E9" w:rsidRDefault="002A02E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685393" w:rsidRPr="00F57004" w:rsidRDefault="0068539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685393" w:rsidRDefault="0068539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685393" w:rsidRPr="009035C9" w:rsidRDefault="0068539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685393" w:rsidRDefault="0068539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14:paraId="0690ED8B" w14:textId="77777777" w:rsidR="00685393" w:rsidRDefault="0068539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685393" w:rsidRPr="00E0298B" w:rsidRDefault="00685393" w:rsidP="001D0743">
    <w:pPr>
      <w:pStyle w:val="a4"/>
      <w:ind w:firstLine="360"/>
    </w:pPr>
  </w:p>
  <w:p w14:paraId="6AF67913" w14:textId="77777777" w:rsidR="00685393" w:rsidRDefault="006853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14277" w14:textId="77777777" w:rsidR="002A02E9" w:rsidRDefault="002A02E9" w:rsidP="001D0743">
      <w:r>
        <w:separator/>
      </w:r>
    </w:p>
    <w:p w14:paraId="6A4FA21A" w14:textId="77777777" w:rsidR="002A02E9" w:rsidRDefault="002A02E9" w:rsidP="001D0743"/>
    <w:p w14:paraId="0C0AAC3F" w14:textId="77777777" w:rsidR="002A02E9" w:rsidRDefault="002A02E9" w:rsidP="001D0743"/>
    <w:p w14:paraId="107E967A" w14:textId="77777777" w:rsidR="002A02E9" w:rsidRDefault="002A02E9" w:rsidP="001D0743"/>
    <w:p w14:paraId="635F7287" w14:textId="77777777" w:rsidR="002A02E9" w:rsidRDefault="002A02E9" w:rsidP="001D0743"/>
    <w:p w14:paraId="5FB98553" w14:textId="77777777" w:rsidR="002A02E9" w:rsidRDefault="002A02E9" w:rsidP="001D0743"/>
  </w:footnote>
  <w:footnote w:type="continuationSeparator" w:id="0">
    <w:p w14:paraId="116B98EB" w14:textId="77777777" w:rsidR="002A02E9" w:rsidRDefault="002A02E9" w:rsidP="001D0743">
      <w:r>
        <w:continuationSeparator/>
      </w:r>
    </w:p>
    <w:p w14:paraId="67D63786" w14:textId="77777777" w:rsidR="002A02E9" w:rsidRDefault="002A02E9" w:rsidP="001D0743"/>
    <w:p w14:paraId="201D0CD0" w14:textId="77777777" w:rsidR="002A02E9" w:rsidRDefault="002A02E9" w:rsidP="001D0743"/>
    <w:p w14:paraId="15814814" w14:textId="77777777" w:rsidR="002A02E9" w:rsidRDefault="002A02E9" w:rsidP="001D0743"/>
    <w:p w14:paraId="1BB6E9CE" w14:textId="77777777" w:rsidR="002A02E9" w:rsidRDefault="002A02E9" w:rsidP="001D0743"/>
    <w:p w14:paraId="533442B3" w14:textId="77777777" w:rsidR="002A02E9" w:rsidRDefault="002A02E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685393" w:rsidRDefault="0068539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685393" w:rsidRPr="009035C9" w:rsidRDefault="0068539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685393" w:rsidRDefault="0068539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5B0A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3A5C"/>
    <w:rsid w:val="00297F37"/>
    <w:rsid w:val="002A02E9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76EEF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0D42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06AD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A81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33AA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85393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57AF5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1734"/>
    <w:rsid w:val="007E2580"/>
    <w:rsid w:val="007E3FC4"/>
    <w:rsid w:val="007E6536"/>
    <w:rsid w:val="007E78B2"/>
    <w:rsid w:val="007E7C8B"/>
    <w:rsid w:val="007F05CC"/>
    <w:rsid w:val="007F1FDA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2E9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5768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1FD9"/>
    <w:rsid w:val="00972043"/>
    <w:rsid w:val="00973115"/>
    <w:rsid w:val="00976B4C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471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14B6"/>
    <w:rsid w:val="00D7164F"/>
    <w:rsid w:val="00D75D06"/>
    <w:rsid w:val="00D821D2"/>
    <w:rsid w:val="00D82A79"/>
    <w:rsid w:val="00D83880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379DD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81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4EEA2C-0AB8-4309-9CAA-2A42FCFA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488</TotalTime>
  <Pages>20</Pages>
  <Words>2083</Words>
  <Characters>11875</Characters>
  <Application>Microsoft Office Word</Application>
  <DocSecurity>0</DocSecurity>
  <Lines>98</Lines>
  <Paragraphs>27</Paragraphs>
  <ScaleCrop>false</ScaleCrop>
  <Company>中国石油大学</Company>
  <LinksUpToDate>false</LinksUpToDate>
  <CharactersWithSpaces>13931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34</cp:revision>
  <cp:lastPrinted>2008-07-17T03:36:00Z</cp:lastPrinted>
  <dcterms:created xsi:type="dcterms:W3CDTF">2017-10-13T02:08:00Z</dcterms:created>
  <dcterms:modified xsi:type="dcterms:W3CDTF">2019-11-27T07:04:00Z</dcterms:modified>
</cp:coreProperties>
</file>